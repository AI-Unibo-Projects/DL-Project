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FDF2D" w14:textId="51926889" w:rsidR="002E626B" w:rsidRPr="000040C5" w:rsidRDefault="004B1B3B" w:rsidP="00224640">
      <w:pPr>
        <w:pStyle w:val="Title"/>
      </w:pPr>
      <w:r>
        <w:rPr>
          <w:rStyle w:val="Emphasis"/>
        </w:rPr>
        <w:t>Project 3</w:t>
      </w:r>
      <w:r w:rsidR="00224640" w:rsidRPr="000040C5">
        <w:t xml:space="preserve"> </w:t>
      </w:r>
      <w:sdt>
        <w:sdtPr>
          <w:id w:val="-816103212"/>
          <w:placeholder>
            <w:docPart w:val="83974DC1F3064368B47CA262F6F2F9C3"/>
          </w:placeholder>
          <w:temporary/>
          <w:showingPlcHdr/>
          <w15:appearance w15:val="hidden"/>
        </w:sdtPr>
        <w:sdtEndPr/>
        <w:sdtContent>
          <w:r w:rsidR="00224640" w:rsidRPr="000040C5">
            <w:t>Report</w:t>
          </w:r>
        </w:sdtContent>
      </w:sdt>
    </w:p>
    <w:p w14:paraId="1E11A288" w14:textId="13214864" w:rsidR="00C31B26" w:rsidRPr="000040C5" w:rsidRDefault="004B1B3B" w:rsidP="00224640">
      <w:pPr>
        <w:pStyle w:val="Subtitle"/>
      </w:pPr>
      <w:r w:rsidRPr="004B1B3B">
        <w:t>Generate Faces with Specific Attributes</w:t>
      </w:r>
    </w:p>
    <w:p w14:paraId="25950570" w14:textId="028DF00B" w:rsidR="00C31B26" w:rsidRPr="004B1B3B" w:rsidRDefault="004B1B3B" w:rsidP="00224640">
      <w:pPr>
        <w:pStyle w:val="CoverHead1"/>
      </w:pPr>
      <w:r w:rsidRPr="004B1B3B">
        <w:t>Students:</w:t>
      </w:r>
    </w:p>
    <w:p w14:paraId="25A37AFF" w14:textId="77777777" w:rsidR="004B1B3B" w:rsidRPr="004B1B3B" w:rsidRDefault="004B1B3B" w:rsidP="00224640">
      <w:pPr>
        <w:pStyle w:val="CoverHead2"/>
      </w:pPr>
      <w:r w:rsidRPr="004B1B3B">
        <w:t>Pierpasquale Colagrande</w:t>
      </w:r>
    </w:p>
    <w:p w14:paraId="60FE5ED8" w14:textId="0BB25178" w:rsidR="00C31B26" w:rsidRPr="004B1B3B" w:rsidRDefault="004B1B3B" w:rsidP="00224640">
      <w:pPr>
        <w:pStyle w:val="CoverHead2"/>
        <w:rPr>
          <w:lang w:val="it-IT"/>
        </w:rPr>
      </w:pPr>
      <w:r w:rsidRPr="004B1B3B">
        <w:rPr>
          <w:lang w:val="it-IT"/>
        </w:rPr>
        <w:t>Simone Gayed S</w:t>
      </w:r>
      <w:r>
        <w:rPr>
          <w:lang w:val="it-IT"/>
        </w:rPr>
        <w:t>aid</w:t>
      </w:r>
    </w:p>
    <w:bookmarkStart w:id="0" w:name="_Hlk38116398"/>
    <w:p w14:paraId="19897769" w14:textId="77777777" w:rsidR="00224640" w:rsidRPr="000040C5" w:rsidRDefault="00925D63" w:rsidP="00224640">
      <w:pPr>
        <w:pStyle w:val="CoverHead1"/>
      </w:pPr>
      <w:sdt>
        <w:sdtPr>
          <w:id w:val="-978144679"/>
          <w:placeholder>
            <w:docPart w:val="EADDB36D8C614F54A78C8179E9B86EE3"/>
          </w:placeholder>
          <w:temporary/>
          <w:showingPlcHdr/>
          <w15:appearance w15:val="hidden"/>
        </w:sdtPr>
        <w:sdtEndPr/>
        <w:sdtContent>
          <w:r w:rsidR="00224640" w:rsidRPr="000040C5">
            <w:t>Teacher:</w:t>
          </w:r>
        </w:sdtContent>
      </w:sdt>
      <w:bookmarkEnd w:id="0"/>
    </w:p>
    <w:p w14:paraId="49B6C30C" w14:textId="58ED1870" w:rsidR="00EB6826" w:rsidRDefault="004B1B3B" w:rsidP="006C67DE">
      <w:pPr>
        <w:pStyle w:val="CoverHead2"/>
      </w:pPr>
      <w:r>
        <w:t>Andrea Asperti</w:t>
      </w:r>
    </w:p>
    <w:p w14:paraId="7F38456E" w14:textId="776CEC95" w:rsidR="004B1B3B" w:rsidRDefault="004B1B3B" w:rsidP="004B1B3B">
      <w:pPr>
        <w:pStyle w:val="CoverHead1"/>
      </w:pPr>
      <w:r>
        <w:t>Tutor:</w:t>
      </w:r>
    </w:p>
    <w:p w14:paraId="28BCFD87" w14:textId="5F981563" w:rsidR="004B1B3B" w:rsidRPr="004B1B3B" w:rsidRDefault="004B1B3B" w:rsidP="004B1B3B">
      <w:pPr>
        <w:pStyle w:val="CoverHead2"/>
      </w:pPr>
      <w:r w:rsidRPr="004B1B3B">
        <w:t>Erika Gardini</w:t>
      </w:r>
    </w:p>
    <w:p w14:paraId="03657D47" w14:textId="77777777" w:rsidR="00224640" w:rsidRPr="000040C5" w:rsidRDefault="00925D63" w:rsidP="00224640">
      <w:pPr>
        <w:pStyle w:val="CoverHead1"/>
      </w:pPr>
      <w:sdt>
        <w:sdtPr>
          <w:id w:val="-1976748250"/>
          <w:placeholder>
            <w:docPart w:val="9C83F2ABFBE847849666EEE924DA8C9A"/>
          </w:placeholder>
          <w:temporary/>
          <w:showingPlcHdr/>
          <w15:appearance w15:val="hidden"/>
        </w:sdtPr>
        <w:sdtEndPr/>
        <w:sdtContent>
          <w:r w:rsidR="00224640" w:rsidRPr="000040C5">
            <w:t>Course:</w:t>
          </w:r>
        </w:sdtContent>
      </w:sdt>
    </w:p>
    <w:p w14:paraId="6783BF11" w14:textId="6F35BA67" w:rsidR="00EB6826" w:rsidRPr="000040C5" w:rsidRDefault="00925D63" w:rsidP="00224640">
      <w:pPr>
        <w:pStyle w:val="CoverHead2"/>
      </w:pPr>
      <w:sdt>
        <w:sdtPr>
          <w:alias w:val="Title"/>
          <w:tag w:val=""/>
          <w:id w:val="-1762127408"/>
          <w:placeholder>
            <w:docPart w:val="D8E726AEFCDE41599ADE6178AF801DE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B1B3B">
            <w:t>Deep Learning</w:t>
          </w:r>
        </w:sdtContent>
      </w:sdt>
    </w:p>
    <w:p w14:paraId="1A953F8F" w14:textId="77777777" w:rsidR="00B67A88" w:rsidRDefault="00B67A88" w:rsidP="008606AB"/>
    <w:sdt>
      <w:sdtPr>
        <w:rPr>
          <w:rFonts w:asciiTheme="minorHAnsi" w:eastAsiaTheme="minorHAnsi" w:hAnsiTheme="minorHAnsi" w:cstheme="minorBidi"/>
          <w:color w:val="808080" w:themeColor="background1" w:themeShade="80"/>
          <w:sz w:val="26"/>
          <w:szCs w:val="26"/>
        </w:rPr>
        <w:id w:val="-1440832446"/>
        <w:docPartObj>
          <w:docPartGallery w:val="Table of Contents"/>
          <w:docPartUnique/>
        </w:docPartObj>
      </w:sdtPr>
      <w:sdtEndPr>
        <w:rPr>
          <w:b/>
          <w:bCs/>
          <w:noProof/>
        </w:rPr>
      </w:sdtEndPr>
      <w:sdtContent>
        <w:p w14:paraId="2DE8BB27" w14:textId="43C0DBF9" w:rsidR="00B67A88" w:rsidRDefault="00B67A88">
          <w:pPr>
            <w:pStyle w:val="TOCHeading"/>
          </w:pPr>
          <w:r>
            <w:t>Contents</w:t>
          </w:r>
        </w:p>
        <w:p w14:paraId="3C4E7F97" w14:textId="74720DC7" w:rsidR="008302E6" w:rsidRDefault="00B67A88">
          <w:pPr>
            <w:pStyle w:val="TOC1"/>
            <w:tabs>
              <w:tab w:val="right" w:leader="dot" w:pos="9394"/>
            </w:tabs>
            <w:rPr>
              <w:rFonts w:eastAsiaTheme="minorEastAsia"/>
              <w:noProof/>
              <w:color w:val="auto"/>
              <w:sz w:val="22"/>
              <w:szCs w:val="22"/>
            </w:rPr>
          </w:pPr>
          <w:r>
            <w:fldChar w:fldCharType="begin"/>
          </w:r>
          <w:r>
            <w:instrText xml:space="preserve"> TOC \o "1-3" \h \z \u </w:instrText>
          </w:r>
          <w:r>
            <w:fldChar w:fldCharType="separate"/>
          </w:r>
          <w:hyperlink w:anchor="_Toc38117649" w:history="1">
            <w:r w:rsidR="008302E6" w:rsidRPr="00B1250E">
              <w:rPr>
                <w:rStyle w:val="Hyperlink"/>
                <w:iCs/>
                <w:noProof/>
              </w:rPr>
              <w:t>Objectives</w:t>
            </w:r>
            <w:r w:rsidR="008302E6">
              <w:rPr>
                <w:noProof/>
                <w:webHidden/>
              </w:rPr>
              <w:tab/>
            </w:r>
            <w:r w:rsidR="008302E6">
              <w:rPr>
                <w:noProof/>
                <w:webHidden/>
              </w:rPr>
              <w:fldChar w:fldCharType="begin"/>
            </w:r>
            <w:r w:rsidR="008302E6">
              <w:rPr>
                <w:noProof/>
                <w:webHidden/>
              </w:rPr>
              <w:instrText xml:space="preserve"> PAGEREF _Toc38117649 \h </w:instrText>
            </w:r>
            <w:r w:rsidR="008302E6">
              <w:rPr>
                <w:noProof/>
                <w:webHidden/>
              </w:rPr>
            </w:r>
            <w:r w:rsidR="008302E6">
              <w:rPr>
                <w:noProof/>
                <w:webHidden/>
              </w:rPr>
              <w:fldChar w:fldCharType="separate"/>
            </w:r>
            <w:r w:rsidR="008302E6">
              <w:rPr>
                <w:noProof/>
                <w:webHidden/>
              </w:rPr>
              <w:t>3</w:t>
            </w:r>
            <w:r w:rsidR="008302E6">
              <w:rPr>
                <w:noProof/>
                <w:webHidden/>
              </w:rPr>
              <w:fldChar w:fldCharType="end"/>
            </w:r>
          </w:hyperlink>
        </w:p>
        <w:p w14:paraId="2A81A736" w14:textId="371766CD" w:rsidR="008302E6" w:rsidRDefault="008302E6">
          <w:pPr>
            <w:pStyle w:val="TOC1"/>
            <w:tabs>
              <w:tab w:val="right" w:leader="dot" w:pos="9394"/>
            </w:tabs>
            <w:rPr>
              <w:rFonts w:eastAsiaTheme="minorEastAsia"/>
              <w:noProof/>
              <w:color w:val="auto"/>
              <w:sz w:val="22"/>
              <w:szCs w:val="22"/>
            </w:rPr>
          </w:pPr>
          <w:hyperlink w:anchor="_Toc38117650" w:history="1">
            <w:r w:rsidRPr="00B1250E">
              <w:rPr>
                <w:rStyle w:val="Hyperlink"/>
                <w:iCs/>
                <w:noProof/>
              </w:rPr>
              <w:t>Tools</w:t>
            </w:r>
            <w:r>
              <w:rPr>
                <w:noProof/>
                <w:webHidden/>
              </w:rPr>
              <w:tab/>
            </w:r>
            <w:r>
              <w:rPr>
                <w:noProof/>
                <w:webHidden/>
              </w:rPr>
              <w:fldChar w:fldCharType="begin"/>
            </w:r>
            <w:r>
              <w:rPr>
                <w:noProof/>
                <w:webHidden/>
              </w:rPr>
              <w:instrText xml:space="preserve"> PAGEREF _Toc38117650 \h </w:instrText>
            </w:r>
            <w:r>
              <w:rPr>
                <w:noProof/>
                <w:webHidden/>
              </w:rPr>
            </w:r>
            <w:r>
              <w:rPr>
                <w:noProof/>
                <w:webHidden/>
              </w:rPr>
              <w:fldChar w:fldCharType="separate"/>
            </w:r>
            <w:r>
              <w:rPr>
                <w:noProof/>
                <w:webHidden/>
              </w:rPr>
              <w:t>3</w:t>
            </w:r>
            <w:r>
              <w:rPr>
                <w:noProof/>
                <w:webHidden/>
              </w:rPr>
              <w:fldChar w:fldCharType="end"/>
            </w:r>
          </w:hyperlink>
        </w:p>
        <w:p w14:paraId="4AF896E9" w14:textId="52D3425C" w:rsidR="008302E6" w:rsidRDefault="008302E6">
          <w:pPr>
            <w:pStyle w:val="TOC1"/>
            <w:tabs>
              <w:tab w:val="right" w:leader="dot" w:pos="9394"/>
            </w:tabs>
            <w:rPr>
              <w:rFonts w:eastAsiaTheme="minorEastAsia"/>
              <w:noProof/>
              <w:color w:val="auto"/>
              <w:sz w:val="22"/>
              <w:szCs w:val="22"/>
            </w:rPr>
          </w:pPr>
          <w:hyperlink w:anchor="_Toc38117651" w:history="1">
            <w:r w:rsidRPr="00B1250E">
              <w:rPr>
                <w:rStyle w:val="Hyperlink"/>
                <w:iCs/>
                <w:noProof/>
              </w:rPr>
              <w:t>Tested approaches</w:t>
            </w:r>
            <w:r>
              <w:rPr>
                <w:noProof/>
                <w:webHidden/>
              </w:rPr>
              <w:tab/>
            </w:r>
            <w:r>
              <w:rPr>
                <w:noProof/>
                <w:webHidden/>
              </w:rPr>
              <w:fldChar w:fldCharType="begin"/>
            </w:r>
            <w:r>
              <w:rPr>
                <w:noProof/>
                <w:webHidden/>
              </w:rPr>
              <w:instrText xml:space="preserve"> PAGEREF _Toc38117651 \h </w:instrText>
            </w:r>
            <w:r>
              <w:rPr>
                <w:noProof/>
                <w:webHidden/>
              </w:rPr>
            </w:r>
            <w:r>
              <w:rPr>
                <w:noProof/>
                <w:webHidden/>
              </w:rPr>
              <w:fldChar w:fldCharType="separate"/>
            </w:r>
            <w:r>
              <w:rPr>
                <w:noProof/>
                <w:webHidden/>
              </w:rPr>
              <w:t>4</w:t>
            </w:r>
            <w:r>
              <w:rPr>
                <w:noProof/>
                <w:webHidden/>
              </w:rPr>
              <w:fldChar w:fldCharType="end"/>
            </w:r>
          </w:hyperlink>
        </w:p>
        <w:p w14:paraId="3DC24FBF" w14:textId="674DF0AE" w:rsidR="008302E6" w:rsidRDefault="008302E6">
          <w:pPr>
            <w:pStyle w:val="TOC2"/>
            <w:tabs>
              <w:tab w:val="right" w:leader="dot" w:pos="9394"/>
            </w:tabs>
            <w:rPr>
              <w:rFonts w:eastAsiaTheme="minorEastAsia"/>
              <w:noProof/>
              <w:color w:val="auto"/>
              <w:sz w:val="22"/>
              <w:szCs w:val="22"/>
            </w:rPr>
          </w:pPr>
          <w:hyperlink w:anchor="_Toc38117652" w:history="1">
            <w:r w:rsidRPr="00B1250E">
              <w:rPr>
                <w:rStyle w:val="Hyperlink"/>
                <w:noProof/>
              </w:rPr>
              <w:t>Subtitle lorem ipsum dolor sit amet</w:t>
            </w:r>
            <w:r>
              <w:rPr>
                <w:noProof/>
                <w:webHidden/>
              </w:rPr>
              <w:tab/>
            </w:r>
            <w:r>
              <w:rPr>
                <w:noProof/>
                <w:webHidden/>
              </w:rPr>
              <w:fldChar w:fldCharType="begin"/>
            </w:r>
            <w:r>
              <w:rPr>
                <w:noProof/>
                <w:webHidden/>
              </w:rPr>
              <w:instrText xml:space="preserve"> PAGEREF _Toc38117652 \h </w:instrText>
            </w:r>
            <w:r>
              <w:rPr>
                <w:noProof/>
                <w:webHidden/>
              </w:rPr>
            </w:r>
            <w:r>
              <w:rPr>
                <w:noProof/>
                <w:webHidden/>
              </w:rPr>
              <w:fldChar w:fldCharType="separate"/>
            </w:r>
            <w:r>
              <w:rPr>
                <w:noProof/>
                <w:webHidden/>
              </w:rPr>
              <w:t>4</w:t>
            </w:r>
            <w:r>
              <w:rPr>
                <w:noProof/>
                <w:webHidden/>
              </w:rPr>
              <w:fldChar w:fldCharType="end"/>
            </w:r>
          </w:hyperlink>
        </w:p>
        <w:p w14:paraId="627A29D4" w14:textId="5765A794" w:rsidR="008302E6" w:rsidRDefault="008302E6">
          <w:pPr>
            <w:pStyle w:val="TOC2"/>
            <w:tabs>
              <w:tab w:val="right" w:leader="dot" w:pos="9394"/>
            </w:tabs>
            <w:rPr>
              <w:rFonts w:eastAsiaTheme="minorEastAsia"/>
              <w:noProof/>
              <w:color w:val="auto"/>
              <w:sz w:val="22"/>
              <w:szCs w:val="22"/>
            </w:rPr>
          </w:pPr>
          <w:hyperlink w:anchor="_Toc38117653" w:history="1">
            <w:r w:rsidRPr="00B1250E">
              <w:rPr>
                <w:rStyle w:val="Hyperlink"/>
                <w:noProof/>
              </w:rPr>
              <w:t>Subtitle consectetur adipiscing elit</w:t>
            </w:r>
            <w:r>
              <w:rPr>
                <w:noProof/>
                <w:webHidden/>
              </w:rPr>
              <w:tab/>
            </w:r>
            <w:r>
              <w:rPr>
                <w:noProof/>
                <w:webHidden/>
              </w:rPr>
              <w:fldChar w:fldCharType="begin"/>
            </w:r>
            <w:r>
              <w:rPr>
                <w:noProof/>
                <w:webHidden/>
              </w:rPr>
              <w:instrText xml:space="preserve"> PAGEREF _Toc38117653 \h </w:instrText>
            </w:r>
            <w:r>
              <w:rPr>
                <w:noProof/>
                <w:webHidden/>
              </w:rPr>
            </w:r>
            <w:r>
              <w:rPr>
                <w:noProof/>
                <w:webHidden/>
              </w:rPr>
              <w:fldChar w:fldCharType="separate"/>
            </w:r>
            <w:r>
              <w:rPr>
                <w:noProof/>
                <w:webHidden/>
              </w:rPr>
              <w:t>4</w:t>
            </w:r>
            <w:r>
              <w:rPr>
                <w:noProof/>
                <w:webHidden/>
              </w:rPr>
              <w:fldChar w:fldCharType="end"/>
            </w:r>
          </w:hyperlink>
        </w:p>
        <w:p w14:paraId="03A382E2" w14:textId="26A1D7A4" w:rsidR="008302E6" w:rsidRDefault="008302E6">
          <w:pPr>
            <w:pStyle w:val="TOC2"/>
            <w:tabs>
              <w:tab w:val="right" w:leader="dot" w:pos="9394"/>
            </w:tabs>
            <w:rPr>
              <w:rFonts w:eastAsiaTheme="minorEastAsia"/>
              <w:noProof/>
              <w:color w:val="auto"/>
              <w:sz w:val="22"/>
              <w:szCs w:val="22"/>
            </w:rPr>
          </w:pPr>
          <w:hyperlink w:anchor="_Toc38117654" w:history="1">
            <w:r w:rsidRPr="00B1250E">
              <w:rPr>
                <w:rStyle w:val="Hyperlink"/>
                <w:noProof/>
              </w:rPr>
              <w:t>Subtitle sed do eiusmod tempor incididunt</w:t>
            </w:r>
            <w:r>
              <w:rPr>
                <w:noProof/>
                <w:webHidden/>
              </w:rPr>
              <w:tab/>
            </w:r>
            <w:r>
              <w:rPr>
                <w:noProof/>
                <w:webHidden/>
              </w:rPr>
              <w:fldChar w:fldCharType="begin"/>
            </w:r>
            <w:r>
              <w:rPr>
                <w:noProof/>
                <w:webHidden/>
              </w:rPr>
              <w:instrText xml:space="preserve"> PAGEREF _Toc38117654 \h </w:instrText>
            </w:r>
            <w:r>
              <w:rPr>
                <w:noProof/>
                <w:webHidden/>
              </w:rPr>
            </w:r>
            <w:r>
              <w:rPr>
                <w:noProof/>
                <w:webHidden/>
              </w:rPr>
              <w:fldChar w:fldCharType="separate"/>
            </w:r>
            <w:r>
              <w:rPr>
                <w:noProof/>
                <w:webHidden/>
              </w:rPr>
              <w:t>4</w:t>
            </w:r>
            <w:r>
              <w:rPr>
                <w:noProof/>
                <w:webHidden/>
              </w:rPr>
              <w:fldChar w:fldCharType="end"/>
            </w:r>
          </w:hyperlink>
        </w:p>
        <w:p w14:paraId="32E0DBEA" w14:textId="3BC5E72E" w:rsidR="008302E6" w:rsidRDefault="008302E6">
          <w:pPr>
            <w:pStyle w:val="TOC2"/>
            <w:tabs>
              <w:tab w:val="right" w:leader="dot" w:pos="9394"/>
            </w:tabs>
            <w:rPr>
              <w:rFonts w:eastAsiaTheme="minorEastAsia"/>
              <w:noProof/>
              <w:color w:val="auto"/>
              <w:sz w:val="22"/>
              <w:szCs w:val="22"/>
            </w:rPr>
          </w:pPr>
          <w:hyperlink w:anchor="_Toc38117655" w:history="1">
            <w:r w:rsidRPr="00B1250E">
              <w:rPr>
                <w:rStyle w:val="Hyperlink"/>
                <w:noProof/>
              </w:rPr>
              <w:t>Subtitle ut labore et dolore magna</w:t>
            </w:r>
            <w:r>
              <w:rPr>
                <w:noProof/>
                <w:webHidden/>
              </w:rPr>
              <w:tab/>
            </w:r>
            <w:r>
              <w:rPr>
                <w:noProof/>
                <w:webHidden/>
              </w:rPr>
              <w:fldChar w:fldCharType="begin"/>
            </w:r>
            <w:r>
              <w:rPr>
                <w:noProof/>
                <w:webHidden/>
              </w:rPr>
              <w:instrText xml:space="preserve"> PAGEREF _Toc38117655 \h </w:instrText>
            </w:r>
            <w:r>
              <w:rPr>
                <w:noProof/>
                <w:webHidden/>
              </w:rPr>
            </w:r>
            <w:r>
              <w:rPr>
                <w:noProof/>
                <w:webHidden/>
              </w:rPr>
              <w:fldChar w:fldCharType="separate"/>
            </w:r>
            <w:r>
              <w:rPr>
                <w:noProof/>
                <w:webHidden/>
              </w:rPr>
              <w:t>4</w:t>
            </w:r>
            <w:r>
              <w:rPr>
                <w:noProof/>
                <w:webHidden/>
              </w:rPr>
              <w:fldChar w:fldCharType="end"/>
            </w:r>
          </w:hyperlink>
        </w:p>
        <w:p w14:paraId="7761623E" w14:textId="71F1B2E1" w:rsidR="008302E6" w:rsidRDefault="008302E6">
          <w:pPr>
            <w:pStyle w:val="TOC1"/>
            <w:tabs>
              <w:tab w:val="right" w:leader="dot" w:pos="9394"/>
            </w:tabs>
            <w:rPr>
              <w:rFonts w:eastAsiaTheme="minorEastAsia"/>
              <w:noProof/>
              <w:color w:val="auto"/>
              <w:sz w:val="22"/>
              <w:szCs w:val="22"/>
            </w:rPr>
          </w:pPr>
          <w:hyperlink w:anchor="_Toc38117656" w:history="1">
            <w:r w:rsidRPr="00B1250E">
              <w:rPr>
                <w:rStyle w:val="Hyperlink"/>
                <w:iCs/>
                <w:noProof/>
              </w:rPr>
              <w:t>Results comparison</w:t>
            </w:r>
            <w:r>
              <w:rPr>
                <w:noProof/>
                <w:webHidden/>
              </w:rPr>
              <w:tab/>
            </w:r>
            <w:r>
              <w:rPr>
                <w:noProof/>
                <w:webHidden/>
              </w:rPr>
              <w:fldChar w:fldCharType="begin"/>
            </w:r>
            <w:r>
              <w:rPr>
                <w:noProof/>
                <w:webHidden/>
              </w:rPr>
              <w:instrText xml:space="preserve"> PAGEREF _Toc38117656 \h </w:instrText>
            </w:r>
            <w:r>
              <w:rPr>
                <w:noProof/>
                <w:webHidden/>
              </w:rPr>
            </w:r>
            <w:r>
              <w:rPr>
                <w:noProof/>
                <w:webHidden/>
              </w:rPr>
              <w:fldChar w:fldCharType="separate"/>
            </w:r>
            <w:r>
              <w:rPr>
                <w:noProof/>
                <w:webHidden/>
              </w:rPr>
              <w:t>5</w:t>
            </w:r>
            <w:r>
              <w:rPr>
                <w:noProof/>
                <w:webHidden/>
              </w:rPr>
              <w:fldChar w:fldCharType="end"/>
            </w:r>
          </w:hyperlink>
        </w:p>
        <w:p w14:paraId="6E02D43D" w14:textId="58E7CCC9" w:rsidR="008302E6" w:rsidRDefault="008302E6">
          <w:pPr>
            <w:pStyle w:val="TOC2"/>
            <w:tabs>
              <w:tab w:val="right" w:leader="dot" w:pos="9394"/>
            </w:tabs>
            <w:rPr>
              <w:rFonts w:eastAsiaTheme="minorEastAsia"/>
              <w:noProof/>
              <w:color w:val="auto"/>
              <w:sz w:val="22"/>
              <w:szCs w:val="22"/>
            </w:rPr>
          </w:pPr>
          <w:hyperlink w:anchor="_Toc38117657" w:history="1">
            <w:r w:rsidRPr="00B1250E">
              <w:rPr>
                <w:rStyle w:val="Hyperlink"/>
                <w:noProof/>
              </w:rPr>
              <w:t>Subtitle lorem ipsum</w:t>
            </w:r>
            <w:r>
              <w:rPr>
                <w:noProof/>
                <w:webHidden/>
              </w:rPr>
              <w:tab/>
            </w:r>
            <w:r>
              <w:rPr>
                <w:noProof/>
                <w:webHidden/>
              </w:rPr>
              <w:fldChar w:fldCharType="begin"/>
            </w:r>
            <w:r>
              <w:rPr>
                <w:noProof/>
                <w:webHidden/>
              </w:rPr>
              <w:instrText xml:space="preserve"> PAGEREF _Toc38117657 \h </w:instrText>
            </w:r>
            <w:r>
              <w:rPr>
                <w:noProof/>
                <w:webHidden/>
              </w:rPr>
            </w:r>
            <w:r>
              <w:rPr>
                <w:noProof/>
                <w:webHidden/>
              </w:rPr>
              <w:fldChar w:fldCharType="separate"/>
            </w:r>
            <w:r>
              <w:rPr>
                <w:noProof/>
                <w:webHidden/>
              </w:rPr>
              <w:t>5</w:t>
            </w:r>
            <w:r>
              <w:rPr>
                <w:noProof/>
                <w:webHidden/>
              </w:rPr>
              <w:fldChar w:fldCharType="end"/>
            </w:r>
          </w:hyperlink>
        </w:p>
        <w:p w14:paraId="7D9521C4" w14:textId="04B807B4" w:rsidR="008302E6" w:rsidRDefault="008302E6">
          <w:pPr>
            <w:pStyle w:val="TOC2"/>
            <w:tabs>
              <w:tab w:val="right" w:leader="dot" w:pos="9394"/>
            </w:tabs>
            <w:rPr>
              <w:rFonts w:eastAsiaTheme="minorEastAsia"/>
              <w:noProof/>
              <w:color w:val="auto"/>
              <w:sz w:val="22"/>
              <w:szCs w:val="22"/>
            </w:rPr>
          </w:pPr>
          <w:hyperlink w:anchor="_Toc38117658" w:history="1">
            <w:r w:rsidRPr="00B1250E">
              <w:rPr>
                <w:rStyle w:val="Hyperlink"/>
                <w:noProof/>
              </w:rPr>
              <w:t>Subtitle dolor sit amet</w:t>
            </w:r>
            <w:r>
              <w:rPr>
                <w:noProof/>
                <w:webHidden/>
              </w:rPr>
              <w:tab/>
            </w:r>
            <w:r>
              <w:rPr>
                <w:noProof/>
                <w:webHidden/>
              </w:rPr>
              <w:fldChar w:fldCharType="begin"/>
            </w:r>
            <w:r>
              <w:rPr>
                <w:noProof/>
                <w:webHidden/>
              </w:rPr>
              <w:instrText xml:space="preserve"> PAGEREF _Toc38117658 \h </w:instrText>
            </w:r>
            <w:r>
              <w:rPr>
                <w:noProof/>
                <w:webHidden/>
              </w:rPr>
            </w:r>
            <w:r>
              <w:rPr>
                <w:noProof/>
                <w:webHidden/>
              </w:rPr>
              <w:fldChar w:fldCharType="separate"/>
            </w:r>
            <w:r>
              <w:rPr>
                <w:noProof/>
                <w:webHidden/>
              </w:rPr>
              <w:t>5</w:t>
            </w:r>
            <w:r>
              <w:rPr>
                <w:noProof/>
                <w:webHidden/>
              </w:rPr>
              <w:fldChar w:fldCharType="end"/>
            </w:r>
          </w:hyperlink>
        </w:p>
        <w:p w14:paraId="5D3D54E9" w14:textId="15CBCA4A" w:rsidR="008302E6" w:rsidRDefault="008302E6">
          <w:pPr>
            <w:pStyle w:val="TOC2"/>
            <w:tabs>
              <w:tab w:val="right" w:leader="dot" w:pos="9394"/>
            </w:tabs>
            <w:rPr>
              <w:rFonts w:eastAsiaTheme="minorEastAsia"/>
              <w:noProof/>
              <w:color w:val="auto"/>
              <w:sz w:val="22"/>
              <w:szCs w:val="22"/>
            </w:rPr>
          </w:pPr>
          <w:hyperlink w:anchor="_Toc38117659" w:history="1">
            <w:r w:rsidRPr="00B1250E">
              <w:rPr>
                <w:rStyle w:val="Hyperlink"/>
                <w:noProof/>
              </w:rPr>
              <w:t>Subtitle consectetur</w:t>
            </w:r>
            <w:r>
              <w:rPr>
                <w:noProof/>
                <w:webHidden/>
              </w:rPr>
              <w:tab/>
            </w:r>
            <w:r>
              <w:rPr>
                <w:noProof/>
                <w:webHidden/>
              </w:rPr>
              <w:fldChar w:fldCharType="begin"/>
            </w:r>
            <w:r>
              <w:rPr>
                <w:noProof/>
                <w:webHidden/>
              </w:rPr>
              <w:instrText xml:space="preserve"> PAGEREF _Toc38117659 \h </w:instrText>
            </w:r>
            <w:r>
              <w:rPr>
                <w:noProof/>
                <w:webHidden/>
              </w:rPr>
            </w:r>
            <w:r>
              <w:rPr>
                <w:noProof/>
                <w:webHidden/>
              </w:rPr>
              <w:fldChar w:fldCharType="separate"/>
            </w:r>
            <w:r>
              <w:rPr>
                <w:noProof/>
                <w:webHidden/>
              </w:rPr>
              <w:t>5</w:t>
            </w:r>
            <w:r>
              <w:rPr>
                <w:noProof/>
                <w:webHidden/>
              </w:rPr>
              <w:fldChar w:fldCharType="end"/>
            </w:r>
          </w:hyperlink>
        </w:p>
        <w:p w14:paraId="14EF6077" w14:textId="66F88195" w:rsidR="008302E6" w:rsidRDefault="008302E6">
          <w:pPr>
            <w:pStyle w:val="TOC2"/>
            <w:tabs>
              <w:tab w:val="right" w:leader="dot" w:pos="9394"/>
            </w:tabs>
            <w:rPr>
              <w:rFonts w:eastAsiaTheme="minorEastAsia"/>
              <w:noProof/>
              <w:color w:val="auto"/>
              <w:sz w:val="22"/>
              <w:szCs w:val="22"/>
            </w:rPr>
          </w:pPr>
          <w:hyperlink w:anchor="_Toc38117660" w:history="1">
            <w:r w:rsidRPr="00B1250E">
              <w:rPr>
                <w:rStyle w:val="Hyperlink"/>
                <w:noProof/>
              </w:rPr>
              <w:t>Subtitle adipiscing elit</w:t>
            </w:r>
            <w:r>
              <w:rPr>
                <w:noProof/>
                <w:webHidden/>
              </w:rPr>
              <w:tab/>
            </w:r>
            <w:r>
              <w:rPr>
                <w:noProof/>
                <w:webHidden/>
              </w:rPr>
              <w:fldChar w:fldCharType="begin"/>
            </w:r>
            <w:r>
              <w:rPr>
                <w:noProof/>
                <w:webHidden/>
              </w:rPr>
              <w:instrText xml:space="preserve"> PAGEREF _Toc38117660 \h </w:instrText>
            </w:r>
            <w:r>
              <w:rPr>
                <w:noProof/>
                <w:webHidden/>
              </w:rPr>
            </w:r>
            <w:r>
              <w:rPr>
                <w:noProof/>
                <w:webHidden/>
              </w:rPr>
              <w:fldChar w:fldCharType="separate"/>
            </w:r>
            <w:r>
              <w:rPr>
                <w:noProof/>
                <w:webHidden/>
              </w:rPr>
              <w:t>5</w:t>
            </w:r>
            <w:r>
              <w:rPr>
                <w:noProof/>
                <w:webHidden/>
              </w:rPr>
              <w:fldChar w:fldCharType="end"/>
            </w:r>
          </w:hyperlink>
        </w:p>
        <w:p w14:paraId="546080F0" w14:textId="3E546556" w:rsidR="00B67A88" w:rsidRDefault="00B67A88">
          <w:r>
            <w:rPr>
              <w:b/>
              <w:bCs/>
              <w:noProof/>
            </w:rPr>
            <w:fldChar w:fldCharType="end"/>
          </w:r>
        </w:p>
      </w:sdtContent>
    </w:sdt>
    <w:p w14:paraId="17AA54CE" w14:textId="77777777" w:rsidR="00B67A88" w:rsidRDefault="00B67A88">
      <w:r>
        <w:br w:type="page"/>
      </w:r>
    </w:p>
    <w:p w14:paraId="494DD5CC" w14:textId="20608CCA" w:rsidR="00EB6826" w:rsidRPr="000040C5" w:rsidRDefault="00A82DE7" w:rsidP="00D8227D">
      <w:pPr>
        <w:pStyle w:val="Heading1"/>
      </w:pPr>
      <w:bookmarkStart w:id="1" w:name="_Toc38117649"/>
      <w:r w:rsidRPr="00A82DE7">
        <w:rPr>
          <w:rStyle w:val="Emphasis"/>
        </w:rPr>
        <w:lastRenderedPageBreak/>
        <w:t>Objectives</w:t>
      </w:r>
      <w:bookmarkEnd w:id="1"/>
    </w:p>
    <w:p w14:paraId="5E529420" w14:textId="545A27AC" w:rsidR="006C08BD" w:rsidRDefault="00584714" w:rsidP="00584714">
      <w:r>
        <w:t xml:space="preserve">The aim of this project was to </w:t>
      </w:r>
      <w:r w:rsidRPr="00584714">
        <w:t>generate new samples similar</w:t>
      </w:r>
      <w:r>
        <w:t xml:space="preserve"> </w:t>
      </w:r>
      <w:r w:rsidRPr="00584714">
        <w:t>to training data</w:t>
      </w:r>
      <w:r>
        <w:t xml:space="preserve"> (the CelebA dataset)</w:t>
      </w:r>
      <w:r w:rsidRPr="00584714">
        <w:t xml:space="preserve"> according to user specified attributes</w:t>
      </w:r>
      <w:r>
        <w:t xml:space="preserve"> (</w:t>
      </w:r>
      <w:r w:rsidRPr="00584714">
        <w:t>e.g.</w:t>
      </w:r>
      <w:r w:rsidRPr="00584714">
        <w:t xml:space="preserve"> with eyeglasses, blond hair, ...</w:t>
      </w:r>
      <w:r>
        <w:t>).</w:t>
      </w:r>
    </w:p>
    <w:p w14:paraId="21B0D0B8" w14:textId="4F411183" w:rsidR="00D76707" w:rsidRDefault="00D76707" w:rsidP="00584714">
      <w:r>
        <w:t>We have tried to experiment different tools and approaches in order to find the best possible solution with reference to the resources available to us.</w:t>
      </w:r>
    </w:p>
    <w:p w14:paraId="0E49B71E" w14:textId="774E2D05" w:rsidR="00D76707" w:rsidRPr="000040C5" w:rsidRDefault="00D76707" w:rsidP="00584714">
      <w:r w:rsidRPr="00D76707">
        <w:t xml:space="preserve">The quality of generated images </w:t>
      </w:r>
      <w:r>
        <w:t>has</w:t>
      </w:r>
      <w:r w:rsidRPr="00D76707">
        <w:t xml:space="preserve"> be</w:t>
      </w:r>
      <w:r>
        <w:t>en</w:t>
      </w:r>
      <w:r w:rsidRPr="00D76707">
        <w:t xml:space="preserve"> measured using the </w:t>
      </w:r>
      <w:r>
        <w:t xml:space="preserve">request metric: </w:t>
      </w:r>
      <w:r w:rsidRPr="00D76707">
        <w:t>Frechet Inception Distance (FID)</w:t>
      </w:r>
      <w:r>
        <w:t xml:space="preserve">, we have also proposed a possible </w:t>
      </w:r>
      <w:r>
        <w:t>metric to assess conditional generation</w:t>
      </w:r>
      <w:r>
        <w:t>.</w:t>
      </w:r>
    </w:p>
    <w:p w14:paraId="21097262" w14:textId="497B6001" w:rsidR="00EC7EB3" w:rsidRPr="00A82DE7" w:rsidRDefault="00A82DE7" w:rsidP="00A82DE7">
      <w:pPr>
        <w:pStyle w:val="Heading1"/>
      </w:pPr>
      <w:bookmarkStart w:id="2" w:name="_Toc38117650"/>
      <w:r w:rsidRPr="00A82DE7">
        <w:rPr>
          <w:rStyle w:val="Emphasis"/>
        </w:rPr>
        <w:t>Tools</w:t>
      </w:r>
      <w:bookmarkEnd w:id="2"/>
    </w:p>
    <w:tbl>
      <w:tblPr>
        <w:tblW w:w="5000" w:type="pct"/>
        <w:tblCellMar>
          <w:left w:w="0" w:type="dxa"/>
          <w:right w:w="0" w:type="dxa"/>
        </w:tblCellMar>
        <w:tblLook w:val="0600" w:firstRow="0" w:lastRow="0" w:firstColumn="0" w:lastColumn="0" w:noHBand="1" w:noVBand="1"/>
      </w:tblPr>
      <w:tblGrid>
        <w:gridCol w:w="4405"/>
        <w:gridCol w:w="595"/>
        <w:gridCol w:w="4404"/>
      </w:tblGrid>
      <w:tr w:rsidR="00B71E3C" w:rsidRPr="000040C5" w14:paraId="1F5853AF" w14:textId="77777777" w:rsidTr="008302E6">
        <w:trPr>
          <w:trHeight w:val="6746"/>
        </w:trPr>
        <w:tc>
          <w:tcPr>
            <w:tcW w:w="4405" w:type="dxa"/>
          </w:tcPr>
          <w:sdt>
            <w:sdtPr>
              <w:id w:val="93213019"/>
              <w:placeholder>
                <w:docPart w:val="B393C8D6D7364A15866320D86BCD7BBD"/>
              </w:placeholder>
              <w:temporary/>
              <w:showingPlcHdr/>
              <w15:appearance w15:val="hidden"/>
            </w:sdtPr>
            <w:sdtEndPr/>
            <w:sdtContent>
              <w:p w14:paraId="0275DC84" w14:textId="77777777" w:rsidR="00654740" w:rsidRPr="000040C5" w:rsidRDefault="00654740" w:rsidP="00654740">
                <w:r w:rsidRPr="000040C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E996F4B" w14:textId="77777777" w:rsidR="00233809" w:rsidRPr="000040C5" w:rsidRDefault="00654740" w:rsidP="00654740">
                <w:r w:rsidRPr="000040C5">
                  <w:t>Sed ut perspiciatis unde omnis iste natus error sit voluptatem accusantium doloremque architecto beatae vitae dicta sunt explicabo. Nemo enim ipsam voluptatem quia voluptas sit aspernatur aut odit aut fugit, sed quia consequuntur magni dolores eos qui ratione voluptatem sequi nesciunt.</w:t>
                </w:r>
              </w:p>
            </w:sdtContent>
          </w:sdt>
        </w:tc>
        <w:tc>
          <w:tcPr>
            <w:tcW w:w="595" w:type="dxa"/>
          </w:tcPr>
          <w:p w14:paraId="5F4F8B0E" w14:textId="77777777" w:rsidR="00B71E3C" w:rsidRPr="000040C5" w:rsidRDefault="00B71E3C" w:rsidP="0098733A"/>
        </w:tc>
        <w:tc>
          <w:tcPr>
            <w:tcW w:w="4404" w:type="dxa"/>
          </w:tcPr>
          <w:sdt>
            <w:sdtPr>
              <w:id w:val="-1488399602"/>
              <w:placeholder>
                <w:docPart w:val="EE58BF3A8F5D44EEB373773360FBCFB7"/>
              </w:placeholder>
              <w:temporary/>
              <w:showingPlcHdr/>
              <w15:appearance w15:val="hidden"/>
            </w:sdtPr>
            <w:sdtEndPr/>
            <w:sdtContent>
              <w:p w14:paraId="09967DC4" w14:textId="77777777" w:rsidR="00654740" w:rsidRPr="000040C5" w:rsidRDefault="00654740" w:rsidP="00654740">
                <w:r w:rsidRPr="000040C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D638E55" w14:textId="77777777" w:rsidR="00B71E3C" w:rsidRPr="000040C5" w:rsidRDefault="00654740" w:rsidP="0098733A">
                <w:r w:rsidRPr="000040C5">
                  <w:t>Sed ut perspiciatis unde omnis iste natus error sit voluptatem accusantium doloremque architecto beatae vitae dicta sunt explicabo. Nemo enim ipsam voluptatem quia voluptas sit aspernatur aut odit aut fugit, sed quia consequuntur magni dolores eos qui ratione voluptatem sequi nesciunt.</w:t>
                </w:r>
              </w:p>
            </w:sdtContent>
          </w:sdt>
        </w:tc>
      </w:tr>
    </w:tbl>
    <w:p w14:paraId="2EECF627" w14:textId="77777777" w:rsidR="008302E6" w:rsidRPr="008302E6" w:rsidRDefault="008302E6" w:rsidP="008302E6">
      <w:pPr>
        <w:pStyle w:val="Heading1"/>
        <w:rPr>
          <w:rStyle w:val="Emphasis"/>
        </w:rPr>
      </w:pPr>
      <w:bookmarkStart w:id="3" w:name="_Toc38117651"/>
      <w:r w:rsidRPr="008302E6">
        <w:rPr>
          <w:rStyle w:val="Emphasis"/>
        </w:rPr>
        <w:lastRenderedPageBreak/>
        <w:t>Tested approaches</w:t>
      </w:r>
      <w:bookmarkEnd w:id="3"/>
    </w:p>
    <w:bookmarkStart w:id="4" w:name="_Toc38117652"/>
    <w:p w14:paraId="7F65785B" w14:textId="05BFECD2" w:rsidR="00EB6826" w:rsidRPr="000040C5" w:rsidRDefault="00925D63" w:rsidP="00B30030">
      <w:pPr>
        <w:pStyle w:val="Heading2"/>
      </w:pPr>
      <w:sdt>
        <w:sdtPr>
          <w:id w:val="-223455265"/>
          <w:placeholder>
            <w:docPart w:val="9335D246D74549959D55B5232CD42D6D"/>
          </w:placeholder>
          <w:temporary/>
          <w:showingPlcHdr/>
          <w15:appearance w15:val="hidden"/>
        </w:sdtPr>
        <w:sdtEndPr/>
        <w:sdtContent>
          <w:r w:rsidR="00B30030" w:rsidRPr="000040C5">
            <w:t>Subtitle lorem ipsum dolor sit amet</w:t>
          </w:r>
        </w:sdtContent>
      </w:sdt>
      <w:bookmarkEnd w:id="4"/>
    </w:p>
    <w:p w14:paraId="72C72E85" w14:textId="77777777" w:rsidR="0002791A" w:rsidRPr="000040C5" w:rsidRDefault="00925D63" w:rsidP="00CC0EDB">
      <w:sdt>
        <w:sdtPr>
          <w:id w:val="1099677238"/>
          <w:placeholder>
            <w:docPart w:val="922369157ABD438F915D02914FAFE3AB"/>
          </w:placeholder>
          <w:temporary/>
          <w:showingPlcHdr/>
          <w15:appearance w15:val="hidden"/>
        </w:sdtPr>
        <w:sdtEndPr/>
        <w:sdtContent>
          <w:r w:rsidR="00CC0EDB" w:rsidRPr="000040C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sdtContent>
      </w:sdt>
    </w:p>
    <w:bookmarkStart w:id="5" w:name="_Toc38117653"/>
    <w:p w14:paraId="5E50A112" w14:textId="77777777" w:rsidR="00B30030" w:rsidRPr="000040C5" w:rsidRDefault="00925D63" w:rsidP="00B30030">
      <w:pPr>
        <w:pStyle w:val="Heading2"/>
      </w:pPr>
      <w:sdt>
        <w:sdtPr>
          <w:id w:val="282236536"/>
          <w:placeholder>
            <w:docPart w:val="0CBE83138FF64D8BAAA3F98B4BDA49F9"/>
          </w:placeholder>
          <w:temporary/>
          <w:showingPlcHdr/>
          <w15:appearance w15:val="hidden"/>
        </w:sdtPr>
        <w:sdtEndPr/>
        <w:sdtContent>
          <w:r w:rsidR="00B30030" w:rsidRPr="000040C5">
            <w:t>Subtitle consectetur adipiscing elit</w:t>
          </w:r>
        </w:sdtContent>
      </w:sdt>
      <w:bookmarkEnd w:id="5"/>
    </w:p>
    <w:p w14:paraId="56401A03" w14:textId="77777777" w:rsidR="0002791A" w:rsidRPr="000040C5" w:rsidRDefault="00925D63" w:rsidP="00CC0EDB">
      <w:sdt>
        <w:sdtPr>
          <w:id w:val="355624735"/>
          <w:placeholder>
            <w:docPart w:val="F53F013D8CB54E4A8CD29AB313AD9F52"/>
          </w:placeholder>
          <w:temporary/>
          <w:showingPlcHdr/>
          <w15:appearance w15:val="hidden"/>
        </w:sdtPr>
        <w:sdtEndPr/>
        <w:sdtContent>
          <w:r w:rsidR="00CC0EDB" w:rsidRPr="000040C5">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sdtContent>
      </w:sdt>
    </w:p>
    <w:bookmarkStart w:id="6" w:name="_Toc38117654"/>
    <w:p w14:paraId="7432C332" w14:textId="77777777" w:rsidR="00B30030" w:rsidRPr="000040C5" w:rsidRDefault="00925D63" w:rsidP="00B30030">
      <w:pPr>
        <w:pStyle w:val="Heading2"/>
      </w:pPr>
      <w:sdt>
        <w:sdtPr>
          <w:id w:val="537333100"/>
          <w:placeholder>
            <w:docPart w:val="6EE148E26A0F42438B86A4679AF42260"/>
          </w:placeholder>
          <w:temporary/>
          <w:showingPlcHdr/>
          <w15:appearance w15:val="hidden"/>
        </w:sdtPr>
        <w:sdtEndPr/>
        <w:sdtContent>
          <w:r w:rsidR="00C5543E" w:rsidRPr="000040C5">
            <w:t>Subtitle sed do eiusmod tempor incididunt</w:t>
          </w:r>
        </w:sdtContent>
      </w:sdt>
      <w:bookmarkEnd w:id="6"/>
    </w:p>
    <w:p w14:paraId="5A775AC3" w14:textId="77777777" w:rsidR="00CC0EDB" w:rsidRPr="00B67A88" w:rsidRDefault="00925D63" w:rsidP="00CC0EDB">
      <w:pPr>
        <w:rPr>
          <w:lang w:val="it-IT"/>
        </w:rPr>
      </w:pPr>
      <w:sdt>
        <w:sdtPr>
          <w:id w:val="-405539437"/>
          <w:placeholder>
            <w:docPart w:val="EF00B4E041A94D119BC403C474F267FE"/>
          </w:placeholder>
          <w:temporary/>
          <w:showingPlcHdr/>
          <w15:appearance w15:val="hidden"/>
        </w:sdtPr>
        <w:sdtEndPr/>
        <w:sdtContent>
          <w:r w:rsidR="00CC0EDB" w:rsidRPr="000040C5">
            <w:t>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sdtContent>
      </w:sdt>
    </w:p>
    <w:bookmarkStart w:id="7" w:name="_Toc38117655"/>
    <w:p w14:paraId="2FE1BF96" w14:textId="77777777" w:rsidR="00B30030" w:rsidRPr="000040C5" w:rsidRDefault="00925D63" w:rsidP="00B30030">
      <w:pPr>
        <w:pStyle w:val="Heading2"/>
      </w:pPr>
      <w:sdt>
        <w:sdtPr>
          <w:id w:val="-824977312"/>
          <w:placeholder>
            <w:docPart w:val="D64801765358448CA607F849E80A49AC"/>
          </w:placeholder>
          <w:temporary/>
          <w:showingPlcHdr/>
          <w15:appearance w15:val="hidden"/>
        </w:sdtPr>
        <w:sdtEndPr/>
        <w:sdtContent>
          <w:r w:rsidR="00C5543E" w:rsidRPr="000040C5">
            <w:t>Subtitle ut labore et dolore magna</w:t>
          </w:r>
        </w:sdtContent>
      </w:sdt>
      <w:bookmarkEnd w:id="7"/>
    </w:p>
    <w:tbl>
      <w:tblPr>
        <w:tblW w:w="5000" w:type="pct"/>
        <w:tblCellMar>
          <w:left w:w="0" w:type="dxa"/>
          <w:right w:w="0" w:type="dxa"/>
        </w:tblCellMar>
        <w:tblLook w:val="0600" w:firstRow="0" w:lastRow="0" w:firstColumn="0" w:lastColumn="0" w:noHBand="1" w:noVBand="1"/>
      </w:tblPr>
      <w:tblGrid>
        <w:gridCol w:w="4405"/>
        <w:gridCol w:w="595"/>
        <w:gridCol w:w="4404"/>
      </w:tblGrid>
      <w:tr w:rsidR="00B71E3C" w:rsidRPr="000040C5" w14:paraId="2FCD915D" w14:textId="77777777" w:rsidTr="008302E6">
        <w:trPr>
          <w:trHeight w:val="3458"/>
        </w:trPr>
        <w:tc>
          <w:tcPr>
            <w:tcW w:w="4405" w:type="dxa"/>
          </w:tcPr>
          <w:sdt>
            <w:sdtPr>
              <w:id w:val="-775951707"/>
              <w:placeholder>
                <w:docPart w:val="A7407BE4254F4E98A2FA242F9CEC9DA8"/>
              </w:placeholder>
              <w:temporary/>
              <w:showingPlcHdr/>
              <w15:appearance w15:val="hidden"/>
            </w:sdtPr>
            <w:sdtEndPr/>
            <w:sdtContent>
              <w:p w14:paraId="027FA1AE" w14:textId="77777777" w:rsidR="00654740" w:rsidRPr="000040C5" w:rsidRDefault="00654740" w:rsidP="00654740">
                <w:pPr>
                  <w:pStyle w:val="ListBullet"/>
                </w:pPr>
                <w:r w:rsidRPr="000040C5">
                  <w:t>Lorem ipsum dolor sit amet, consectetur adipiscing elit</w:t>
                </w:r>
              </w:p>
              <w:p w14:paraId="756A4EEC" w14:textId="77777777" w:rsidR="00654740" w:rsidRPr="000040C5" w:rsidRDefault="00654740" w:rsidP="00654740">
                <w:pPr>
                  <w:pStyle w:val="ListBullet"/>
                </w:pPr>
                <w:r w:rsidRPr="000040C5">
                  <w:t xml:space="preserve">Sed do eiusmod tempor incididunt ut labore et dolore magna aliqua. Ut enim ad minim veniam, quis nostrud exercitation ullamco laboris nisi ut aliquip ex ea commodo consequat. </w:t>
                </w:r>
              </w:p>
              <w:p w14:paraId="0A62B537" w14:textId="77777777" w:rsidR="00B71E3C" w:rsidRPr="00B67A88" w:rsidRDefault="00654740" w:rsidP="00654740">
                <w:pPr>
                  <w:pStyle w:val="ListBullet"/>
                  <w:rPr>
                    <w:lang w:val="it-IT"/>
                  </w:rPr>
                </w:pPr>
                <w:r w:rsidRPr="000040C5">
                  <w:t xml:space="preserve">Duis aute irure dolor in reprehenderit in voluptate velit esse cillum dolore eu fugiat nulla pariatur. </w:t>
                </w:r>
              </w:p>
            </w:sdtContent>
          </w:sdt>
        </w:tc>
        <w:tc>
          <w:tcPr>
            <w:tcW w:w="595" w:type="dxa"/>
          </w:tcPr>
          <w:p w14:paraId="07CEC4BE" w14:textId="77777777" w:rsidR="00B71E3C" w:rsidRPr="00B67A88" w:rsidRDefault="00B71E3C" w:rsidP="008606AB">
            <w:pPr>
              <w:ind w:left="360"/>
              <w:rPr>
                <w:lang w:val="it-IT"/>
              </w:rPr>
            </w:pPr>
          </w:p>
        </w:tc>
        <w:tc>
          <w:tcPr>
            <w:tcW w:w="4404" w:type="dxa"/>
          </w:tcPr>
          <w:sdt>
            <w:sdtPr>
              <w:id w:val="571629142"/>
              <w:placeholder>
                <w:docPart w:val="21D4835A366E44BCA38EF00229E5F1B2"/>
              </w:placeholder>
              <w:temporary/>
              <w:showingPlcHdr/>
              <w15:appearance w15:val="hidden"/>
            </w:sdtPr>
            <w:sdtEndPr/>
            <w:sdtContent>
              <w:p w14:paraId="225E649F" w14:textId="77777777" w:rsidR="00654740" w:rsidRPr="000040C5" w:rsidRDefault="00654740" w:rsidP="00654740">
                <w:pPr>
                  <w:pStyle w:val="ListBullet"/>
                </w:pPr>
                <w:r w:rsidRPr="000040C5">
                  <w:t>Nemo enim ipsam voluptatem quia voluptas sit aspernatur aut odit aut fugit, sed quia consequuntur magni dolores eos qui ratione voluptatem sequi nesciunt.</w:t>
                </w:r>
              </w:p>
              <w:p w14:paraId="1A46F910" w14:textId="77777777" w:rsidR="0030312F" w:rsidRPr="000040C5" w:rsidRDefault="00654740" w:rsidP="00654740">
                <w:pPr>
                  <w:pStyle w:val="ListBullet"/>
                </w:pPr>
                <w:r w:rsidRPr="000040C5">
                  <w:t>Neque porro quisquam est, qui dolorem ipsum quia dolor sit amet, consectetur, adipisci velit, sed quia non numquam eius modi tempora incidunt ut labore et dolore magnam aliquam quaerat voluptatem.</w:t>
                </w:r>
              </w:p>
            </w:sdtContent>
          </w:sdt>
        </w:tc>
      </w:tr>
    </w:tbl>
    <w:p w14:paraId="7C4E5940" w14:textId="252B97A8" w:rsidR="00EC7EB3" w:rsidRPr="008302E6" w:rsidRDefault="008302E6" w:rsidP="00EC7EB3">
      <w:pPr>
        <w:pStyle w:val="Heading1"/>
        <w:rPr>
          <w:rStyle w:val="Emphasis"/>
        </w:rPr>
      </w:pPr>
      <w:bookmarkStart w:id="8" w:name="_Toc38117656"/>
      <w:r w:rsidRPr="008302E6">
        <w:rPr>
          <w:rStyle w:val="Emphasis"/>
        </w:rPr>
        <w:lastRenderedPageBreak/>
        <w:t>Results comparison</w:t>
      </w:r>
      <w:bookmarkEnd w:id="8"/>
    </w:p>
    <w:tbl>
      <w:tblPr>
        <w:tblStyle w:val="TableGrid"/>
        <w:tblW w:w="8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95"/>
        <w:gridCol w:w="567"/>
        <w:gridCol w:w="4195"/>
      </w:tblGrid>
      <w:tr w:rsidR="00B71E3C" w:rsidRPr="000040C5" w14:paraId="08609276" w14:textId="77777777" w:rsidTr="0098733A">
        <w:trPr>
          <w:trHeight w:val="610"/>
        </w:trPr>
        <w:tc>
          <w:tcPr>
            <w:tcW w:w="4195" w:type="dxa"/>
            <w:tcBorders>
              <w:bottom w:val="single" w:sz="4" w:space="0" w:color="D9D9D9" w:themeColor="background1" w:themeShade="D9"/>
            </w:tcBorders>
            <w:vAlign w:val="center"/>
          </w:tcPr>
          <w:bookmarkStart w:id="9" w:name="_Toc38117657"/>
          <w:p w14:paraId="64C2DC7E" w14:textId="77777777" w:rsidR="00B71E3C" w:rsidRPr="000040C5" w:rsidRDefault="00925D63" w:rsidP="0098733A">
            <w:pPr>
              <w:pStyle w:val="Heading2"/>
              <w:outlineLvl w:val="1"/>
            </w:pPr>
            <w:sdt>
              <w:sdtPr>
                <w:id w:val="237754474"/>
                <w:placeholder>
                  <w:docPart w:val="5D731C4DD1724DE2BFF946FBC174FC04"/>
                </w:placeholder>
                <w:temporary/>
                <w:showingPlcHdr/>
                <w15:appearance w15:val="hidden"/>
              </w:sdtPr>
              <w:sdtEndPr/>
              <w:sdtContent>
                <w:r w:rsidR="00C5543E" w:rsidRPr="000040C5">
                  <w:t>Subtitle lorem ipsum</w:t>
                </w:r>
              </w:sdtContent>
            </w:sdt>
            <w:bookmarkEnd w:id="9"/>
          </w:p>
        </w:tc>
        <w:tc>
          <w:tcPr>
            <w:tcW w:w="567" w:type="dxa"/>
            <w:vAlign w:val="center"/>
          </w:tcPr>
          <w:p w14:paraId="2291AB83" w14:textId="77777777" w:rsidR="00B71E3C" w:rsidRPr="000040C5" w:rsidRDefault="00B71E3C" w:rsidP="0098733A">
            <w:pPr>
              <w:pStyle w:val="Heading2"/>
              <w:outlineLvl w:val="1"/>
            </w:pPr>
          </w:p>
        </w:tc>
        <w:bookmarkStart w:id="10" w:name="_Toc38117658"/>
        <w:tc>
          <w:tcPr>
            <w:tcW w:w="4195" w:type="dxa"/>
            <w:tcBorders>
              <w:bottom w:val="single" w:sz="4" w:space="0" w:color="D9D9D9" w:themeColor="background1" w:themeShade="D9"/>
            </w:tcBorders>
            <w:vAlign w:val="center"/>
          </w:tcPr>
          <w:p w14:paraId="496D7CFB" w14:textId="77777777" w:rsidR="00B71E3C" w:rsidRPr="000040C5" w:rsidRDefault="00925D63" w:rsidP="0098733A">
            <w:pPr>
              <w:pStyle w:val="Heading2"/>
              <w:outlineLvl w:val="1"/>
            </w:pPr>
            <w:sdt>
              <w:sdtPr>
                <w:id w:val="557601393"/>
                <w:placeholder>
                  <w:docPart w:val="7FFDAFAA09194AF7BFD9A576DBF040D9"/>
                </w:placeholder>
                <w:temporary/>
                <w:showingPlcHdr/>
                <w15:appearance w15:val="hidden"/>
              </w:sdtPr>
              <w:sdtEndPr/>
              <w:sdtContent>
                <w:r w:rsidR="00C5543E" w:rsidRPr="000040C5">
                  <w:t>Subtitle dolor sit amet</w:t>
                </w:r>
              </w:sdtContent>
            </w:sdt>
            <w:bookmarkEnd w:id="10"/>
          </w:p>
        </w:tc>
      </w:tr>
      <w:tr w:rsidR="00B71E3C" w:rsidRPr="004B1B3B" w14:paraId="1506DE7C" w14:textId="77777777" w:rsidTr="0098733A">
        <w:trPr>
          <w:trHeight w:val="610"/>
        </w:trPr>
        <w:tc>
          <w:tcPr>
            <w:tcW w:w="4195" w:type="dxa"/>
            <w:tcBorders>
              <w:top w:val="single" w:sz="4" w:space="0" w:color="D9D9D9" w:themeColor="background1" w:themeShade="D9"/>
            </w:tcBorders>
          </w:tcPr>
          <w:p w14:paraId="7BDF7435" w14:textId="77777777" w:rsidR="00B71E3C" w:rsidRPr="000040C5" w:rsidRDefault="00925D63" w:rsidP="0098733A">
            <w:sdt>
              <w:sdtPr>
                <w:id w:val="-40358610"/>
                <w:placeholder>
                  <w:docPart w:val="7FCAA487E9BF4B6E8439761ED5D1262C"/>
                </w:placeholder>
                <w:temporary/>
                <w:showingPlcHdr/>
                <w15:appearance w15:val="hidden"/>
              </w:sdtPr>
              <w:sdtEndPr/>
              <w:sdtContent>
                <w:r w:rsidR="0098733A" w:rsidRPr="000040C5">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sdtContent>
            </w:sdt>
          </w:p>
        </w:tc>
        <w:tc>
          <w:tcPr>
            <w:tcW w:w="567" w:type="dxa"/>
          </w:tcPr>
          <w:p w14:paraId="467A1010" w14:textId="77777777" w:rsidR="00B71E3C" w:rsidRPr="000040C5" w:rsidRDefault="00B71E3C" w:rsidP="0098733A"/>
        </w:tc>
        <w:tc>
          <w:tcPr>
            <w:tcW w:w="4195" w:type="dxa"/>
            <w:tcBorders>
              <w:top w:val="single" w:sz="4" w:space="0" w:color="D9D9D9" w:themeColor="background1" w:themeShade="D9"/>
            </w:tcBorders>
          </w:tcPr>
          <w:p w14:paraId="53C70490" w14:textId="77777777" w:rsidR="00B71E3C" w:rsidRPr="00B67A88" w:rsidRDefault="00925D63" w:rsidP="0098733A">
            <w:pPr>
              <w:rPr>
                <w:lang w:val="it-IT"/>
              </w:rPr>
            </w:pPr>
            <w:sdt>
              <w:sdtPr>
                <w:id w:val="-353272779"/>
                <w:placeholder>
                  <w:docPart w:val="8ED5B4FBDF824FA68042905DDFAF8038"/>
                </w:placeholder>
                <w:temporary/>
                <w:showingPlcHdr/>
                <w15:appearance w15:val="hidden"/>
              </w:sdtPr>
              <w:sdtEndPr/>
              <w:sdtContent>
                <w:r w:rsidR="0098733A"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sdtContent>
            </w:sdt>
          </w:p>
        </w:tc>
      </w:tr>
      <w:bookmarkStart w:id="11" w:name="_Toc38117659"/>
      <w:tr w:rsidR="00B71E3C" w:rsidRPr="000040C5" w14:paraId="4B876875" w14:textId="77777777" w:rsidTr="0098733A">
        <w:trPr>
          <w:trHeight w:val="610"/>
        </w:trPr>
        <w:tc>
          <w:tcPr>
            <w:tcW w:w="4195" w:type="dxa"/>
            <w:tcBorders>
              <w:bottom w:val="single" w:sz="4" w:space="0" w:color="D9D9D9" w:themeColor="background1" w:themeShade="D9"/>
            </w:tcBorders>
          </w:tcPr>
          <w:p w14:paraId="4391EA2D" w14:textId="77777777" w:rsidR="00B71E3C" w:rsidRPr="000040C5" w:rsidRDefault="00925D63" w:rsidP="0098733A">
            <w:pPr>
              <w:pStyle w:val="Heading2"/>
              <w:outlineLvl w:val="1"/>
            </w:pPr>
            <w:sdt>
              <w:sdtPr>
                <w:id w:val="-1580203339"/>
                <w:placeholder>
                  <w:docPart w:val="E460D5C5768B445391EF35375733F0D8"/>
                </w:placeholder>
                <w:temporary/>
                <w:showingPlcHdr/>
                <w15:appearance w15:val="hidden"/>
              </w:sdtPr>
              <w:sdtEndPr/>
              <w:sdtContent>
                <w:r w:rsidR="00C5543E" w:rsidRPr="000040C5">
                  <w:t>Subtitle consectetur</w:t>
                </w:r>
              </w:sdtContent>
            </w:sdt>
            <w:bookmarkEnd w:id="11"/>
          </w:p>
        </w:tc>
        <w:tc>
          <w:tcPr>
            <w:tcW w:w="567" w:type="dxa"/>
          </w:tcPr>
          <w:p w14:paraId="4FD1A3DA" w14:textId="77777777" w:rsidR="00B71E3C" w:rsidRPr="000040C5" w:rsidRDefault="00B71E3C" w:rsidP="0098733A">
            <w:pPr>
              <w:pStyle w:val="Heading2"/>
              <w:outlineLvl w:val="1"/>
            </w:pPr>
          </w:p>
        </w:tc>
        <w:bookmarkStart w:id="12" w:name="_Toc38117660"/>
        <w:tc>
          <w:tcPr>
            <w:tcW w:w="4195" w:type="dxa"/>
            <w:tcBorders>
              <w:bottom w:val="single" w:sz="4" w:space="0" w:color="D9D9D9" w:themeColor="background1" w:themeShade="D9"/>
            </w:tcBorders>
          </w:tcPr>
          <w:p w14:paraId="3887C46D" w14:textId="77777777" w:rsidR="00B71E3C" w:rsidRPr="000040C5" w:rsidRDefault="00925D63" w:rsidP="0098733A">
            <w:pPr>
              <w:pStyle w:val="Heading2"/>
              <w:outlineLvl w:val="1"/>
            </w:pPr>
            <w:sdt>
              <w:sdtPr>
                <w:id w:val="-791585713"/>
                <w:placeholder>
                  <w:docPart w:val="449F29A87C1848E583FBB2F4ACB09BE4"/>
                </w:placeholder>
                <w:temporary/>
                <w:showingPlcHdr/>
                <w15:appearance w15:val="hidden"/>
              </w:sdtPr>
              <w:sdtEndPr/>
              <w:sdtContent>
                <w:r w:rsidR="00C5543E" w:rsidRPr="000040C5">
                  <w:t>Subtitle adipiscing elit</w:t>
                </w:r>
              </w:sdtContent>
            </w:sdt>
            <w:bookmarkEnd w:id="12"/>
          </w:p>
        </w:tc>
      </w:tr>
      <w:tr w:rsidR="00B71E3C" w:rsidRPr="000040C5" w14:paraId="24F6EADC" w14:textId="77777777" w:rsidTr="0098733A">
        <w:trPr>
          <w:trHeight w:val="610"/>
        </w:trPr>
        <w:tc>
          <w:tcPr>
            <w:tcW w:w="4195" w:type="dxa"/>
            <w:tcBorders>
              <w:top w:val="single" w:sz="4" w:space="0" w:color="D9D9D9" w:themeColor="background1" w:themeShade="D9"/>
            </w:tcBorders>
          </w:tcPr>
          <w:p w14:paraId="24BF28B2" w14:textId="77777777" w:rsidR="00B71E3C" w:rsidRPr="000040C5" w:rsidRDefault="00925D63" w:rsidP="0098733A">
            <w:sdt>
              <w:sdtPr>
                <w:id w:val="600536460"/>
                <w:placeholder>
                  <w:docPart w:val="DC936AF353F940F688CC564978D7CF45"/>
                </w:placeholder>
                <w:temporary/>
                <w:showingPlcHdr/>
                <w15:appearance w15:val="hidden"/>
              </w:sdtPr>
              <w:sdtEndPr/>
              <w:sdtContent>
                <w:r w:rsidR="0098733A" w:rsidRPr="000040C5">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w:t>
                </w:r>
              </w:sdtContent>
            </w:sdt>
          </w:p>
        </w:tc>
        <w:tc>
          <w:tcPr>
            <w:tcW w:w="567" w:type="dxa"/>
          </w:tcPr>
          <w:p w14:paraId="5489067C" w14:textId="77777777" w:rsidR="00B71E3C" w:rsidRPr="000040C5" w:rsidRDefault="00B71E3C" w:rsidP="0098733A"/>
        </w:tc>
        <w:tc>
          <w:tcPr>
            <w:tcW w:w="4195" w:type="dxa"/>
            <w:tcBorders>
              <w:top w:val="single" w:sz="4" w:space="0" w:color="D9D9D9" w:themeColor="background1" w:themeShade="D9"/>
            </w:tcBorders>
          </w:tcPr>
          <w:p w14:paraId="27CAAA60" w14:textId="77777777" w:rsidR="00B71E3C" w:rsidRPr="000040C5" w:rsidRDefault="00925D63" w:rsidP="0098733A">
            <w:sdt>
              <w:sdtPr>
                <w:id w:val="-856422925"/>
                <w:placeholder>
                  <w:docPart w:val="87CBAD8E120F4863BBEAC88C0C536697"/>
                </w:placeholder>
                <w:temporary/>
                <w:showingPlcHdr/>
                <w15:appearance w15:val="hidden"/>
              </w:sdtPr>
              <w:sdtEndPr/>
              <w:sdtContent>
                <w:r w:rsidR="0098733A" w:rsidRPr="000040C5">
                  <w:t>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w:t>
                </w:r>
              </w:sdtContent>
            </w:sdt>
          </w:p>
        </w:tc>
      </w:tr>
    </w:tbl>
    <w:p w14:paraId="200C5BBA" w14:textId="6324B5EE" w:rsidR="007D5A3F" w:rsidRPr="000040C5" w:rsidRDefault="007D5A3F" w:rsidP="008302E6">
      <w:pPr>
        <w:spacing w:before="480" w:after="0"/>
        <w:ind w:left="-1418"/>
        <w:rPr>
          <w:noProof/>
        </w:rPr>
      </w:pPr>
    </w:p>
    <w:sectPr w:rsidR="007D5A3F" w:rsidRPr="000040C5" w:rsidSect="00A06E32">
      <w:headerReference w:type="default" r:id="rId11"/>
      <w:footerReference w:type="default" r:id="rId12"/>
      <w:headerReference w:type="first" r:id="rId13"/>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085D3" w14:textId="77777777" w:rsidR="00925D63" w:rsidRDefault="00925D63" w:rsidP="008606AB">
      <w:r>
        <w:separator/>
      </w:r>
    </w:p>
  </w:endnote>
  <w:endnote w:type="continuationSeparator" w:id="0">
    <w:p w14:paraId="4419FFF2" w14:textId="77777777" w:rsidR="00925D63" w:rsidRDefault="00925D63"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3E739" w14:textId="69975A94" w:rsidR="008D187A" w:rsidRPr="00E81B4B" w:rsidRDefault="00925D63" w:rsidP="00E81B4B">
    <w:pPr>
      <w:pStyle w:val="Footer"/>
    </w:pPr>
    <w:sdt>
      <w:sdtPr>
        <w:alias w:val="Title"/>
        <w:tag w:val=""/>
        <w:id w:val="-1461030722"/>
        <w:placeholder>
          <w:docPart w:val="8ED5B4FBDF824FA68042905DDFAF803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B1B3B">
          <w:t>Deep Learning</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0F217281" wp14:editId="113278DC">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2F00FD0"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A815D" w14:textId="77777777" w:rsidR="00925D63" w:rsidRDefault="00925D63" w:rsidP="008606AB">
      <w:r>
        <w:separator/>
      </w:r>
    </w:p>
  </w:footnote>
  <w:footnote w:type="continuationSeparator" w:id="0">
    <w:p w14:paraId="19BF48A8" w14:textId="77777777" w:rsidR="00925D63" w:rsidRDefault="00925D63"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5CDC1"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730FE086" wp14:editId="432575B5">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941AD0E"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C15C7"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58535A06" wp14:editId="10B18AAC">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CC16F5B"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88"/>
    <w:rsid w:val="000040C5"/>
    <w:rsid w:val="0002791A"/>
    <w:rsid w:val="0003687F"/>
    <w:rsid w:val="000630AD"/>
    <w:rsid w:val="0009280B"/>
    <w:rsid w:val="001307F2"/>
    <w:rsid w:val="00157987"/>
    <w:rsid w:val="00224640"/>
    <w:rsid w:val="00233809"/>
    <w:rsid w:val="00240FC4"/>
    <w:rsid w:val="002521CA"/>
    <w:rsid w:val="002868AC"/>
    <w:rsid w:val="002E626B"/>
    <w:rsid w:val="003022AB"/>
    <w:rsid w:val="0030312F"/>
    <w:rsid w:val="003515DC"/>
    <w:rsid w:val="003D656E"/>
    <w:rsid w:val="0046798E"/>
    <w:rsid w:val="004A20D6"/>
    <w:rsid w:val="004A38EC"/>
    <w:rsid w:val="004B1B3B"/>
    <w:rsid w:val="004D14EE"/>
    <w:rsid w:val="004D6E68"/>
    <w:rsid w:val="004E39FD"/>
    <w:rsid w:val="004F260A"/>
    <w:rsid w:val="0052261B"/>
    <w:rsid w:val="00524BAE"/>
    <w:rsid w:val="00563311"/>
    <w:rsid w:val="0058022C"/>
    <w:rsid w:val="00584714"/>
    <w:rsid w:val="005979D4"/>
    <w:rsid w:val="005B2E47"/>
    <w:rsid w:val="005B34DF"/>
    <w:rsid w:val="005D7EFC"/>
    <w:rsid w:val="005F7306"/>
    <w:rsid w:val="00615616"/>
    <w:rsid w:val="00654740"/>
    <w:rsid w:val="00671403"/>
    <w:rsid w:val="00692F0D"/>
    <w:rsid w:val="006C08BD"/>
    <w:rsid w:val="006C67DE"/>
    <w:rsid w:val="006E1E2D"/>
    <w:rsid w:val="006F544B"/>
    <w:rsid w:val="00720DC0"/>
    <w:rsid w:val="0074607A"/>
    <w:rsid w:val="007B04B0"/>
    <w:rsid w:val="007D5A3F"/>
    <w:rsid w:val="0080749A"/>
    <w:rsid w:val="008302E6"/>
    <w:rsid w:val="008606AB"/>
    <w:rsid w:val="008A0D41"/>
    <w:rsid w:val="008D187A"/>
    <w:rsid w:val="008D25F7"/>
    <w:rsid w:val="008F1B7F"/>
    <w:rsid w:val="008F4289"/>
    <w:rsid w:val="00925D63"/>
    <w:rsid w:val="00943598"/>
    <w:rsid w:val="00950B0F"/>
    <w:rsid w:val="0098733A"/>
    <w:rsid w:val="009A5E7C"/>
    <w:rsid w:val="009F6597"/>
    <w:rsid w:val="00A0684D"/>
    <w:rsid w:val="00A06E32"/>
    <w:rsid w:val="00A32524"/>
    <w:rsid w:val="00A777EF"/>
    <w:rsid w:val="00A82DE7"/>
    <w:rsid w:val="00A91398"/>
    <w:rsid w:val="00AB45CE"/>
    <w:rsid w:val="00AB60FA"/>
    <w:rsid w:val="00AD010B"/>
    <w:rsid w:val="00B26DBD"/>
    <w:rsid w:val="00B30030"/>
    <w:rsid w:val="00B4286F"/>
    <w:rsid w:val="00B5279B"/>
    <w:rsid w:val="00B67A88"/>
    <w:rsid w:val="00B71E3C"/>
    <w:rsid w:val="00B726D8"/>
    <w:rsid w:val="00B81AAE"/>
    <w:rsid w:val="00B9660E"/>
    <w:rsid w:val="00BA15AE"/>
    <w:rsid w:val="00BB76A1"/>
    <w:rsid w:val="00C13772"/>
    <w:rsid w:val="00C16233"/>
    <w:rsid w:val="00C31B26"/>
    <w:rsid w:val="00C5543E"/>
    <w:rsid w:val="00C6208F"/>
    <w:rsid w:val="00C96E5D"/>
    <w:rsid w:val="00CC0EDB"/>
    <w:rsid w:val="00CD01D6"/>
    <w:rsid w:val="00D05B00"/>
    <w:rsid w:val="00D27F37"/>
    <w:rsid w:val="00D359E1"/>
    <w:rsid w:val="00D54778"/>
    <w:rsid w:val="00D6410D"/>
    <w:rsid w:val="00D76707"/>
    <w:rsid w:val="00D8227D"/>
    <w:rsid w:val="00DE2209"/>
    <w:rsid w:val="00DF799F"/>
    <w:rsid w:val="00E20E57"/>
    <w:rsid w:val="00E25ADD"/>
    <w:rsid w:val="00E81B4B"/>
    <w:rsid w:val="00EB6826"/>
    <w:rsid w:val="00EC7EB3"/>
    <w:rsid w:val="00ED7F81"/>
    <w:rsid w:val="00F005BB"/>
    <w:rsid w:val="00F026F3"/>
    <w:rsid w:val="00F03E09"/>
    <w:rsid w:val="00F04116"/>
    <w:rsid w:val="00F04CC8"/>
    <w:rsid w:val="00F45333"/>
    <w:rsid w:val="00FA2A95"/>
    <w:rsid w:val="00FC12E7"/>
    <w:rsid w:val="00FD48D3"/>
    <w:rsid w:val="00FD7B51"/>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DD9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B67A88"/>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B67A88"/>
    <w:pPr>
      <w:spacing w:after="100"/>
    </w:pPr>
  </w:style>
  <w:style w:type="paragraph" w:styleId="TOC2">
    <w:name w:val="toc 2"/>
    <w:basedOn w:val="Normal"/>
    <w:next w:val="Normal"/>
    <w:autoRedefine/>
    <w:uiPriority w:val="39"/>
    <w:unhideWhenUsed/>
    <w:rsid w:val="00B67A88"/>
    <w:pPr>
      <w:spacing w:after="100"/>
      <w:ind w:left="260"/>
    </w:pPr>
  </w:style>
  <w:style w:type="character" w:styleId="Hyperlink">
    <w:name w:val="Hyperlink"/>
    <w:basedOn w:val="DefaultParagraphFont"/>
    <w:uiPriority w:val="99"/>
    <w:unhideWhenUsed/>
    <w:rsid w:val="00B67A88"/>
    <w:rPr>
      <w:color w:val="C6281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yed\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974DC1F3064368B47CA262F6F2F9C3"/>
        <w:category>
          <w:name w:val="General"/>
          <w:gallery w:val="placeholder"/>
        </w:category>
        <w:types>
          <w:type w:val="bbPlcHdr"/>
        </w:types>
        <w:behaviors>
          <w:behavior w:val="content"/>
        </w:behaviors>
        <w:guid w:val="{01332C7D-672E-48CF-970A-DC5C752A61F2}"/>
      </w:docPartPr>
      <w:docPartBody>
        <w:p w:rsidR="003B6C80" w:rsidRDefault="00D66D68">
          <w:pPr>
            <w:pStyle w:val="83974DC1F3064368B47CA262F6F2F9C3"/>
          </w:pPr>
          <w:r w:rsidRPr="000040C5">
            <w:t>Report</w:t>
          </w:r>
        </w:p>
      </w:docPartBody>
    </w:docPart>
    <w:docPart>
      <w:docPartPr>
        <w:name w:val="EADDB36D8C614F54A78C8179E9B86EE3"/>
        <w:category>
          <w:name w:val="General"/>
          <w:gallery w:val="placeholder"/>
        </w:category>
        <w:types>
          <w:type w:val="bbPlcHdr"/>
        </w:types>
        <w:behaviors>
          <w:behavior w:val="content"/>
        </w:behaviors>
        <w:guid w:val="{7BFDBD43-6637-4916-A752-7484C0046962}"/>
      </w:docPartPr>
      <w:docPartBody>
        <w:p w:rsidR="003B6C80" w:rsidRDefault="00D66D68">
          <w:pPr>
            <w:pStyle w:val="EADDB36D8C614F54A78C8179E9B86EE3"/>
          </w:pPr>
          <w:r w:rsidRPr="000040C5">
            <w:t>Teacher:</w:t>
          </w:r>
        </w:p>
      </w:docPartBody>
    </w:docPart>
    <w:docPart>
      <w:docPartPr>
        <w:name w:val="9C83F2ABFBE847849666EEE924DA8C9A"/>
        <w:category>
          <w:name w:val="General"/>
          <w:gallery w:val="placeholder"/>
        </w:category>
        <w:types>
          <w:type w:val="bbPlcHdr"/>
        </w:types>
        <w:behaviors>
          <w:behavior w:val="content"/>
        </w:behaviors>
        <w:guid w:val="{1C3ABA4B-F1D5-4A66-A307-A4054EACDB6C}"/>
      </w:docPartPr>
      <w:docPartBody>
        <w:p w:rsidR="003B6C80" w:rsidRDefault="00D66D68">
          <w:pPr>
            <w:pStyle w:val="9C83F2ABFBE847849666EEE924DA8C9A"/>
          </w:pPr>
          <w:r w:rsidRPr="000040C5">
            <w:t>Course:</w:t>
          </w:r>
        </w:p>
      </w:docPartBody>
    </w:docPart>
    <w:docPart>
      <w:docPartPr>
        <w:name w:val="D8E726AEFCDE41599ADE6178AF801DE9"/>
        <w:category>
          <w:name w:val="General"/>
          <w:gallery w:val="placeholder"/>
        </w:category>
        <w:types>
          <w:type w:val="bbPlcHdr"/>
        </w:types>
        <w:behaviors>
          <w:behavior w:val="content"/>
        </w:behaviors>
        <w:guid w:val="{409BDCA7-0723-4E30-96B0-0E5A800759F4}"/>
      </w:docPartPr>
      <w:docPartBody>
        <w:p w:rsidR="003B6C80" w:rsidRDefault="00D66D68">
          <w:pPr>
            <w:pStyle w:val="D8E726AEFCDE41599ADE6178AF801DE9"/>
          </w:pPr>
          <w:r w:rsidRPr="000040C5">
            <w:t>Course title</w:t>
          </w:r>
        </w:p>
      </w:docPartBody>
    </w:docPart>
    <w:docPart>
      <w:docPartPr>
        <w:name w:val="B393C8D6D7364A15866320D86BCD7BBD"/>
        <w:category>
          <w:name w:val="General"/>
          <w:gallery w:val="placeholder"/>
        </w:category>
        <w:types>
          <w:type w:val="bbPlcHdr"/>
        </w:types>
        <w:behaviors>
          <w:behavior w:val="content"/>
        </w:behaviors>
        <w:guid w:val="{701E7D6E-D4AB-4755-B56B-8C603DACF022}"/>
      </w:docPartPr>
      <w:docPartBody>
        <w:p w:rsidR="00AE76CB" w:rsidRPr="000040C5" w:rsidRDefault="00D66D68" w:rsidP="00654740">
          <w:r w:rsidRPr="000040C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B6C80" w:rsidRDefault="00D66D68">
          <w:pPr>
            <w:pStyle w:val="B393C8D6D7364A15866320D86BCD7BBD"/>
          </w:pPr>
          <w:r w:rsidRPr="000040C5">
            <w:t>Sed ut perspiciatis unde omnis iste natus error sit voluptatem accusantium doloremque architecto beatae vitae dicta sunt explicabo. Nemo enim ipsam voluptatem quia voluptas sit aspernatur aut odit aut fugit, sed quia consequuntur magni dolores eos qui ratione voluptatem sequi nesciunt.</w:t>
          </w:r>
        </w:p>
      </w:docPartBody>
    </w:docPart>
    <w:docPart>
      <w:docPartPr>
        <w:name w:val="EE58BF3A8F5D44EEB373773360FBCFB7"/>
        <w:category>
          <w:name w:val="General"/>
          <w:gallery w:val="placeholder"/>
        </w:category>
        <w:types>
          <w:type w:val="bbPlcHdr"/>
        </w:types>
        <w:behaviors>
          <w:behavior w:val="content"/>
        </w:behaviors>
        <w:guid w:val="{4D259958-F369-4644-B0B8-0C992513EE57}"/>
      </w:docPartPr>
      <w:docPartBody>
        <w:p w:rsidR="00AE76CB" w:rsidRPr="000040C5" w:rsidRDefault="00D66D68" w:rsidP="00654740">
          <w:r w:rsidRPr="000040C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B6C80" w:rsidRDefault="00D66D68">
          <w:pPr>
            <w:pStyle w:val="EE58BF3A8F5D44EEB373773360FBCFB7"/>
          </w:pPr>
          <w:r w:rsidRPr="000040C5">
            <w:t>Sed ut perspiciatis unde omnis iste natus error sit voluptatem accusantium doloremque architecto beatae vitae dicta sunt explicabo. Nemo enim ipsam voluptatem quia voluptas sit aspernatur aut odit aut fugit, sed quia consequuntur magni dolores eos qui ratione voluptatem sequi nesciunt.</w:t>
          </w:r>
        </w:p>
      </w:docPartBody>
    </w:docPart>
    <w:docPart>
      <w:docPartPr>
        <w:name w:val="9335D246D74549959D55B5232CD42D6D"/>
        <w:category>
          <w:name w:val="General"/>
          <w:gallery w:val="placeholder"/>
        </w:category>
        <w:types>
          <w:type w:val="bbPlcHdr"/>
        </w:types>
        <w:behaviors>
          <w:behavior w:val="content"/>
        </w:behaviors>
        <w:guid w:val="{63B2B821-1EB5-4A0B-AADA-CEBA8E78D257}"/>
      </w:docPartPr>
      <w:docPartBody>
        <w:p w:rsidR="003B6C80" w:rsidRDefault="00D66D68">
          <w:pPr>
            <w:pStyle w:val="9335D246D74549959D55B5232CD42D6D"/>
          </w:pPr>
          <w:r w:rsidRPr="000040C5">
            <w:t>Subtitle lorem ipsum dolor sit amet</w:t>
          </w:r>
        </w:p>
      </w:docPartBody>
    </w:docPart>
    <w:docPart>
      <w:docPartPr>
        <w:name w:val="922369157ABD438F915D02914FAFE3AB"/>
        <w:category>
          <w:name w:val="General"/>
          <w:gallery w:val="placeholder"/>
        </w:category>
        <w:types>
          <w:type w:val="bbPlcHdr"/>
        </w:types>
        <w:behaviors>
          <w:behavior w:val="content"/>
        </w:behaviors>
        <w:guid w:val="{E86DC970-B258-46D8-9120-77BB4D63E8BA}"/>
      </w:docPartPr>
      <w:docPartBody>
        <w:p w:rsidR="003B6C80" w:rsidRDefault="00D66D68">
          <w:pPr>
            <w:pStyle w:val="922369157ABD438F915D02914FAFE3AB"/>
          </w:pPr>
          <w:r w:rsidRPr="000040C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docPartBody>
    </w:docPart>
    <w:docPart>
      <w:docPartPr>
        <w:name w:val="0CBE83138FF64D8BAAA3F98B4BDA49F9"/>
        <w:category>
          <w:name w:val="General"/>
          <w:gallery w:val="placeholder"/>
        </w:category>
        <w:types>
          <w:type w:val="bbPlcHdr"/>
        </w:types>
        <w:behaviors>
          <w:behavior w:val="content"/>
        </w:behaviors>
        <w:guid w:val="{0DB204CC-33F9-4C9A-A6FD-456422782432}"/>
      </w:docPartPr>
      <w:docPartBody>
        <w:p w:rsidR="003B6C80" w:rsidRDefault="00D66D68">
          <w:pPr>
            <w:pStyle w:val="0CBE83138FF64D8BAAA3F98B4BDA49F9"/>
          </w:pPr>
          <w:r w:rsidRPr="000040C5">
            <w:t>Subtitle consectetur adipiscing elit</w:t>
          </w:r>
        </w:p>
      </w:docPartBody>
    </w:docPart>
    <w:docPart>
      <w:docPartPr>
        <w:name w:val="F53F013D8CB54E4A8CD29AB313AD9F52"/>
        <w:category>
          <w:name w:val="General"/>
          <w:gallery w:val="placeholder"/>
        </w:category>
        <w:types>
          <w:type w:val="bbPlcHdr"/>
        </w:types>
        <w:behaviors>
          <w:behavior w:val="content"/>
        </w:behaviors>
        <w:guid w:val="{06FA97F4-08F6-4AF9-BD72-50C92B24CB18}"/>
      </w:docPartPr>
      <w:docPartBody>
        <w:p w:rsidR="003B6C80" w:rsidRDefault="00D66D68">
          <w:pPr>
            <w:pStyle w:val="F53F013D8CB54E4A8CD29AB313AD9F52"/>
          </w:pPr>
          <w:r w:rsidRPr="000040C5">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p>
      </w:docPartBody>
    </w:docPart>
    <w:docPart>
      <w:docPartPr>
        <w:name w:val="6EE148E26A0F42438B86A4679AF42260"/>
        <w:category>
          <w:name w:val="General"/>
          <w:gallery w:val="placeholder"/>
        </w:category>
        <w:types>
          <w:type w:val="bbPlcHdr"/>
        </w:types>
        <w:behaviors>
          <w:behavior w:val="content"/>
        </w:behaviors>
        <w:guid w:val="{2BEB5166-2434-4A52-BBD6-4CDAF6F912A0}"/>
      </w:docPartPr>
      <w:docPartBody>
        <w:p w:rsidR="003B6C80" w:rsidRDefault="00D66D68">
          <w:pPr>
            <w:pStyle w:val="6EE148E26A0F42438B86A4679AF42260"/>
          </w:pPr>
          <w:r w:rsidRPr="000040C5">
            <w:t>Subtitle sed do eiusmod tempor incididunt</w:t>
          </w:r>
        </w:p>
      </w:docPartBody>
    </w:docPart>
    <w:docPart>
      <w:docPartPr>
        <w:name w:val="EF00B4E041A94D119BC403C474F267FE"/>
        <w:category>
          <w:name w:val="General"/>
          <w:gallery w:val="placeholder"/>
        </w:category>
        <w:types>
          <w:type w:val="bbPlcHdr"/>
        </w:types>
        <w:behaviors>
          <w:behavior w:val="content"/>
        </w:behaviors>
        <w:guid w:val="{7DCD65A3-3D58-4366-A3FC-CEFD2AB53262}"/>
      </w:docPartPr>
      <w:docPartBody>
        <w:p w:rsidR="003B6C80" w:rsidRDefault="00D66D68">
          <w:pPr>
            <w:pStyle w:val="EF00B4E041A94D119BC403C474F267FE"/>
          </w:pPr>
          <w:r w:rsidRPr="000040C5">
            <w:t>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docPartBody>
    </w:docPart>
    <w:docPart>
      <w:docPartPr>
        <w:name w:val="D64801765358448CA607F849E80A49AC"/>
        <w:category>
          <w:name w:val="General"/>
          <w:gallery w:val="placeholder"/>
        </w:category>
        <w:types>
          <w:type w:val="bbPlcHdr"/>
        </w:types>
        <w:behaviors>
          <w:behavior w:val="content"/>
        </w:behaviors>
        <w:guid w:val="{2B6EDFA6-079F-48A1-B10E-50B42EF02076}"/>
      </w:docPartPr>
      <w:docPartBody>
        <w:p w:rsidR="003B6C80" w:rsidRDefault="00D66D68">
          <w:pPr>
            <w:pStyle w:val="D64801765358448CA607F849E80A49AC"/>
          </w:pPr>
          <w:r w:rsidRPr="000040C5">
            <w:t>Subtitle ut labore et dolore magna</w:t>
          </w:r>
        </w:p>
      </w:docPartBody>
    </w:docPart>
    <w:docPart>
      <w:docPartPr>
        <w:name w:val="A7407BE4254F4E98A2FA242F9CEC9DA8"/>
        <w:category>
          <w:name w:val="General"/>
          <w:gallery w:val="placeholder"/>
        </w:category>
        <w:types>
          <w:type w:val="bbPlcHdr"/>
        </w:types>
        <w:behaviors>
          <w:behavior w:val="content"/>
        </w:behaviors>
        <w:guid w:val="{5A6B9672-5F1B-40ED-B3EA-8C935E662153}"/>
      </w:docPartPr>
      <w:docPartBody>
        <w:p w:rsidR="00AE76CB" w:rsidRPr="000040C5" w:rsidRDefault="00D66D68" w:rsidP="00654740">
          <w:pPr>
            <w:pStyle w:val="ListBullet"/>
          </w:pPr>
          <w:r w:rsidRPr="000040C5">
            <w:t>Lorem ipsum dolor sit amet, consectetur adipiscing elit</w:t>
          </w:r>
        </w:p>
        <w:p w:rsidR="00AE76CB" w:rsidRPr="000040C5" w:rsidRDefault="00D66D68" w:rsidP="00654740">
          <w:pPr>
            <w:pStyle w:val="ListBullet"/>
          </w:pPr>
          <w:r w:rsidRPr="000040C5">
            <w:t xml:space="preserve">Sed do eiusmod tempor incididunt ut labore et dolore magna aliqua. Ut enim ad minim veniam, quis nostrud exercitation ullamco laboris nisi ut aliquip ex ea commodo consequat. </w:t>
          </w:r>
        </w:p>
        <w:p w:rsidR="003B6C80" w:rsidRDefault="00D66D68">
          <w:pPr>
            <w:pStyle w:val="A7407BE4254F4E98A2FA242F9CEC9DA8"/>
          </w:pPr>
          <w:r w:rsidRPr="000040C5">
            <w:t xml:space="preserve">Duis aute irure dolor in reprehenderit in voluptate velit esse cillum dolore eu fugiat nulla pariatur. </w:t>
          </w:r>
        </w:p>
      </w:docPartBody>
    </w:docPart>
    <w:docPart>
      <w:docPartPr>
        <w:name w:val="21D4835A366E44BCA38EF00229E5F1B2"/>
        <w:category>
          <w:name w:val="General"/>
          <w:gallery w:val="placeholder"/>
        </w:category>
        <w:types>
          <w:type w:val="bbPlcHdr"/>
        </w:types>
        <w:behaviors>
          <w:behavior w:val="content"/>
        </w:behaviors>
        <w:guid w:val="{8964C28D-8CED-4154-BF52-B8A739FBCE84}"/>
      </w:docPartPr>
      <w:docPartBody>
        <w:p w:rsidR="00AE76CB" w:rsidRPr="000040C5" w:rsidRDefault="00D66D68" w:rsidP="00654740">
          <w:pPr>
            <w:pStyle w:val="ListBullet"/>
          </w:pPr>
          <w:r w:rsidRPr="000040C5">
            <w:t>Nemo enim ipsam voluptatem quia voluptas sit aspernatur aut odit aut fugit, sed quia consequuntur magni dolores eos qui ratione voluptatem sequi nesciunt.</w:t>
          </w:r>
        </w:p>
        <w:p w:rsidR="003B6C80" w:rsidRDefault="00D66D68">
          <w:pPr>
            <w:pStyle w:val="21D4835A366E44BCA38EF00229E5F1B2"/>
          </w:pPr>
          <w:r w:rsidRPr="000040C5">
            <w:t>Neque porro quisquam est, qui dolorem ipsum quia dolor sit amet, consectetur, adipisci velit, sed quia non numquam eius modi tempora incidunt ut labore et dolore magnam aliquam quaerat voluptatem.</w:t>
          </w:r>
        </w:p>
      </w:docPartBody>
    </w:docPart>
    <w:docPart>
      <w:docPartPr>
        <w:name w:val="5D731C4DD1724DE2BFF946FBC174FC04"/>
        <w:category>
          <w:name w:val="General"/>
          <w:gallery w:val="placeholder"/>
        </w:category>
        <w:types>
          <w:type w:val="bbPlcHdr"/>
        </w:types>
        <w:behaviors>
          <w:behavior w:val="content"/>
        </w:behaviors>
        <w:guid w:val="{05DEFC51-2368-44FE-8713-F24A0D4FC23D}"/>
      </w:docPartPr>
      <w:docPartBody>
        <w:p w:rsidR="003B6C80" w:rsidRDefault="00D66D68">
          <w:pPr>
            <w:pStyle w:val="5D731C4DD1724DE2BFF946FBC174FC04"/>
          </w:pPr>
          <w:r w:rsidRPr="000040C5">
            <w:t>Subtitle lorem ipsum</w:t>
          </w:r>
        </w:p>
      </w:docPartBody>
    </w:docPart>
    <w:docPart>
      <w:docPartPr>
        <w:name w:val="7FFDAFAA09194AF7BFD9A576DBF040D9"/>
        <w:category>
          <w:name w:val="General"/>
          <w:gallery w:val="placeholder"/>
        </w:category>
        <w:types>
          <w:type w:val="bbPlcHdr"/>
        </w:types>
        <w:behaviors>
          <w:behavior w:val="content"/>
        </w:behaviors>
        <w:guid w:val="{C897DE82-EA4C-44C2-958A-006BAEA3C47D}"/>
      </w:docPartPr>
      <w:docPartBody>
        <w:p w:rsidR="003B6C80" w:rsidRDefault="00D66D68">
          <w:pPr>
            <w:pStyle w:val="7FFDAFAA09194AF7BFD9A576DBF040D9"/>
          </w:pPr>
          <w:r w:rsidRPr="000040C5">
            <w:t>Subtitle dolor sit amet</w:t>
          </w:r>
        </w:p>
      </w:docPartBody>
    </w:docPart>
    <w:docPart>
      <w:docPartPr>
        <w:name w:val="7FCAA487E9BF4B6E8439761ED5D1262C"/>
        <w:category>
          <w:name w:val="General"/>
          <w:gallery w:val="placeholder"/>
        </w:category>
        <w:types>
          <w:type w:val="bbPlcHdr"/>
        </w:types>
        <w:behaviors>
          <w:behavior w:val="content"/>
        </w:behaviors>
        <w:guid w:val="{B3BBE9A2-08F5-402F-A9C3-44237BF28630}"/>
      </w:docPartPr>
      <w:docPartBody>
        <w:p w:rsidR="003B6C80" w:rsidRDefault="00D66D68">
          <w:pPr>
            <w:pStyle w:val="7FCAA487E9BF4B6E8439761ED5D1262C"/>
          </w:pPr>
          <w:r w:rsidRPr="000040C5">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p>
      </w:docPartBody>
    </w:docPart>
    <w:docPart>
      <w:docPartPr>
        <w:name w:val="8ED5B4FBDF824FA68042905DDFAF8038"/>
        <w:category>
          <w:name w:val="General"/>
          <w:gallery w:val="placeholder"/>
        </w:category>
        <w:types>
          <w:type w:val="bbPlcHdr"/>
        </w:types>
        <w:behaviors>
          <w:behavior w:val="content"/>
        </w:behaviors>
        <w:guid w:val="{62BF1AD7-AFB8-4B6E-869E-9C4D3E086450}"/>
      </w:docPartPr>
      <w:docPartBody>
        <w:p w:rsidR="003B6C80" w:rsidRDefault="00D66D68">
          <w:pPr>
            <w:pStyle w:val="8ED5B4FBDF824FA68042905DDFAF8038"/>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
      <w:docPartPr>
        <w:name w:val="E460D5C5768B445391EF35375733F0D8"/>
        <w:category>
          <w:name w:val="General"/>
          <w:gallery w:val="placeholder"/>
        </w:category>
        <w:types>
          <w:type w:val="bbPlcHdr"/>
        </w:types>
        <w:behaviors>
          <w:behavior w:val="content"/>
        </w:behaviors>
        <w:guid w:val="{F9540789-A164-4FFF-8E45-0AC5D3106652}"/>
      </w:docPartPr>
      <w:docPartBody>
        <w:p w:rsidR="003B6C80" w:rsidRDefault="00D66D68">
          <w:pPr>
            <w:pStyle w:val="E460D5C5768B445391EF35375733F0D8"/>
          </w:pPr>
          <w:r w:rsidRPr="000040C5">
            <w:t>Subtitle consectetur</w:t>
          </w:r>
        </w:p>
      </w:docPartBody>
    </w:docPart>
    <w:docPart>
      <w:docPartPr>
        <w:name w:val="449F29A87C1848E583FBB2F4ACB09BE4"/>
        <w:category>
          <w:name w:val="General"/>
          <w:gallery w:val="placeholder"/>
        </w:category>
        <w:types>
          <w:type w:val="bbPlcHdr"/>
        </w:types>
        <w:behaviors>
          <w:behavior w:val="content"/>
        </w:behaviors>
        <w:guid w:val="{A0CC1892-A070-4749-920C-F98DCB09314B}"/>
      </w:docPartPr>
      <w:docPartBody>
        <w:p w:rsidR="003B6C80" w:rsidRDefault="00D66D68">
          <w:pPr>
            <w:pStyle w:val="449F29A87C1848E583FBB2F4ACB09BE4"/>
          </w:pPr>
          <w:r w:rsidRPr="000040C5">
            <w:t>Subtitle adipiscing elit</w:t>
          </w:r>
        </w:p>
      </w:docPartBody>
    </w:docPart>
    <w:docPart>
      <w:docPartPr>
        <w:name w:val="DC936AF353F940F688CC564978D7CF45"/>
        <w:category>
          <w:name w:val="General"/>
          <w:gallery w:val="placeholder"/>
        </w:category>
        <w:types>
          <w:type w:val="bbPlcHdr"/>
        </w:types>
        <w:behaviors>
          <w:behavior w:val="content"/>
        </w:behaviors>
        <w:guid w:val="{7D9EC3BC-E525-4038-8913-5715BF5D6967}"/>
      </w:docPartPr>
      <w:docPartBody>
        <w:p w:rsidR="003B6C80" w:rsidRDefault="00D66D68">
          <w:pPr>
            <w:pStyle w:val="DC936AF353F940F688CC564978D7CF45"/>
          </w:pPr>
          <w:r w:rsidRPr="000040C5">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w:t>
          </w:r>
        </w:p>
      </w:docPartBody>
    </w:docPart>
    <w:docPart>
      <w:docPartPr>
        <w:name w:val="87CBAD8E120F4863BBEAC88C0C536697"/>
        <w:category>
          <w:name w:val="General"/>
          <w:gallery w:val="placeholder"/>
        </w:category>
        <w:types>
          <w:type w:val="bbPlcHdr"/>
        </w:types>
        <w:behaviors>
          <w:behavior w:val="content"/>
        </w:behaviors>
        <w:guid w:val="{9C36F632-510F-42B9-8DDA-98A80D2BC8F9}"/>
      </w:docPartPr>
      <w:docPartBody>
        <w:p w:rsidR="003B6C80" w:rsidRDefault="00D66D68">
          <w:pPr>
            <w:pStyle w:val="87CBAD8E120F4863BBEAC88C0C536697"/>
          </w:pPr>
          <w:r w:rsidRPr="000040C5">
            <w:t>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68"/>
    <w:rsid w:val="003B6C80"/>
    <w:rsid w:val="007C323D"/>
    <w:rsid w:val="00D6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3A1096F0D17146E79789E619584BEC67">
    <w:name w:val="3A1096F0D17146E79789E619584BEC67"/>
  </w:style>
  <w:style w:type="paragraph" w:customStyle="1" w:styleId="83974DC1F3064368B47CA262F6F2F9C3">
    <w:name w:val="83974DC1F3064368B47CA262F6F2F9C3"/>
  </w:style>
  <w:style w:type="paragraph" w:customStyle="1" w:styleId="306904FAB13A4653B572999DA0156C12">
    <w:name w:val="306904FAB13A4653B572999DA0156C12"/>
  </w:style>
  <w:style w:type="paragraph" w:customStyle="1" w:styleId="B66B8D4B3E21428193E40389409304A7">
    <w:name w:val="B66B8D4B3E21428193E40389409304A7"/>
  </w:style>
  <w:style w:type="paragraph" w:customStyle="1" w:styleId="21242C9665D44B98A83E22B0ECE78435">
    <w:name w:val="21242C9665D44B98A83E22B0ECE78435"/>
  </w:style>
  <w:style w:type="paragraph" w:customStyle="1" w:styleId="EADDB36D8C614F54A78C8179E9B86EE3">
    <w:name w:val="EADDB36D8C614F54A78C8179E9B86EE3"/>
  </w:style>
  <w:style w:type="paragraph" w:customStyle="1" w:styleId="10A926507F7F4000A36F3BC445D03BBC">
    <w:name w:val="10A926507F7F4000A36F3BC445D03BBC"/>
  </w:style>
  <w:style w:type="paragraph" w:customStyle="1" w:styleId="9C83F2ABFBE847849666EEE924DA8C9A">
    <w:name w:val="9C83F2ABFBE847849666EEE924DA8C9A"/>
  </w:style>
  <w:style w:type="paragraph" w:customStyle="1" w:styleId="D8E726AEFCDE41599ADE6178AF801DE9">
    <w:name w:val="D8E726AEFCDE41599ADE6178AF801DE9"/>
  </w:style>
  <w:style w:type="paragraph" w:customStyle="1" w:styleId="B3AA0AE5749F44B2B18CE01B05EAF91B">
    <w:name w:val="B3AA0AE5749F44B2B18CE01B05EAF91B"/>
  </w:style>
  <w:style w:type="paragraph" w:customStyle="1" w:styleId="67E3C167DEAC45BEB4D3557CCF5F3992">
    <w:name w:val="67E3C167DEAC45BEB4D3557CCF5F3992"/>
  </w:style>
  <w:style w:type="paragraph" w:customStyle="1" w:styleId="6E6B863C409D4248A134F66892068319">
    <w:name w:val="6E6B863C409D4248A134F66892068319"/>
  </w:style>
  <w:style w:type="paragraph" w:customStyle="1" w:styleId="02C7F1B32CF6403A89C53D6819B15732">
    <w:name w:val="02C7F1B32CF6403A89C53D6819B15732"/>
  </w:style>
  <w:style w:type="paragraph" w:customStyle="1" w:styleId="396815ABA71D4A27A3976285C0F3F484">
    <w:name w:val="396815ABA71D4A27A3976285C0F3F484"/>
  </w:style>
  <w:style w:type="paragraph" w:customStyle="1" w:styleId="EEEB4ECFAAE842768836BE48D360EFB4">
    <w:name w:val="EEEB4ECFAAE842768836BE48D360EFB4"/>
  </w:style>
  <w:style w:type="paragraph" w:customStyle="1" w:styleId="B393C8D6D7364A15866320D86BCD7BBD">
    <w:name w:val="B393C8D6D7364A15866320D86BCD7BBD"/>
  </w:style>
  <w:style w:type="paragraph" w:customStyle="1" w:styleId="EE58BF3A8F5D44EEB373773360FBCFB7">
    <w:name w:val="EE58BF3A8F5D44EEB373773360FBCFB7"/>
  </w:style>
  <w:style w:type="paragraph" w:customStyle="1" w:styleId="E789D3BDB13F4A8D827F92DB0915649F">
    <w:name w:val="E789D3BDB13F4A8D827F92DB0915649F"/>
  </w:style>
  <w:style w:type="paragraph" w:customStyle="1" w:styleId="B02D59BD5D874891B4CA5E57CD28E472">
    <w:name w:val="B02D59BD5D874891B4CA5E57CD28E472"/>
  </w:style>
  <w:style w:type="paragraph" w:customStyle="1" w:styleId="9335D246D74549959D55B5232CD42D6D">
    <w:name w:val="9335D246D74549959D55B5232CD42D6D"/>
  </w:style>
  <w:style w:type="paragraph" w:customStyle="1" w:styleId="922369157ABD438F915D02914FAFE3AB">
    <w:name w:val="922369157ABD438F915D02914FAFE3AB"/>
  </w:style>
  <w:style w:type="paragraph" w:customStyle="1" w:styleId="0CBE83138FF64D8BAAA3F98B4BDA49F9">
    <w:name w:val="0CBE83138FF64D8BAAA3F98B4BDA49F9"/>
  </w:style>
  <w:style w:type="paragraph" w:customStyle="1" w:styleId="F53F013D8CB54E4A8CD29AB313AD9F52">
    <w:name w:val="F53F013D8CB54E4A8CD29AB313AD9F52"/>
  </w:style>
  <w:style w:type="paragraph" w:customStyle="1" w:styleId="6EE148E26A0F42438B86A4679AF42260">
    <w:name w:val="6EE148E26A0F42438B86A4679AF42260"/>
  </w:style>
  <w:style w:type="paragraph" w:customStyle="1" w:styleId="EF00B4E041A94D119BC403C474F267FE">
    <w:name w:val="EF00B4E041A94D119BC403C474F267FE"/>
  </w:style>
  <w:style w:type="paragraph" w:customStyle="1" w:styleId="D64801765358448CA607F849E80A49AC">
    <w:name w:val="D64801765358448CA607F849E80A49AC"/>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A7407BE4254F4E98A2FA242F9CEC9DA8">
    <w:name w:val="A7407BE4254F4E98A2FA242F9CEC9DA8"/>
  </w:style>
  <w:style w:type="paragraph" w:customStyle="1" w:styleId="21D4835A366E44BCA38EF00229E5F1B2">
    <w:name w:val="21D4835A366E44BCA38EF00229E5F1B2"/>
  </w:style>
  <w:style w:type="paragraph" w:customStyle="1" w:styleId="F32B4597E81A416E813C59C9D210A60D">
    <w:name w:val="F32B4597E81A416E813C59C9D210A60D"/>
  </w:style>
  <w:style w:type="paragraph" w:customStyle="1" w:styleId="B2D4A95ECC9F45FCB68EC7D38DB3CECF">
    <w:name w:val="B2D4A95ECC9F45FCB68EC7D38DB3CECF"/>
  </w:style>
  <w:style w:type="paragraph" w:customStyle="1" w:styleId="92FAF627F2134CCA81C0E46012C42FB3">
    <w:name w:val="92FAF627F2134CCA81C0E46012C42FB3"/>
  </w:style>
  <w:style w:type="paragraph" w:customStyle="1" w:styleId="5D731C4DD1724DE2BFF946FBC174FC04">
    <w:name w:val="5D731C4DD1724DE2BFF946FBC174FC04"/>
  </w:style>
  <w:style w:type="paragraph" w:customStyle="1" w:styleId="7FFDAFAA09194AF7BFD9A576DBF040D9">
    <w:name w:val="7FFDAFAA09194AF7BFD9A576DBF040D9"/>
  </w:style>
  <w:style w:type="paragraph" w:customStyle="1" w:styleId="7FCAA487E9BF4B6E8439761ED5D1262C">
    <w:name w:val="7FCAA487E9BF4B6E8439761ED5D1262C"/>
  </w:style>
  <w:style w:type="paragraph" w:customStyle="1" w:styleId="8ED5B4FBDF824FA68042905DDFAF8038">
    <w:name w:val="8ED5B4FBDF824FA68042905DDFAF8038"/>
  </w:style>
  <w:style w:type="paragraph" w:customStyle="1" w:styleId="E460D5C5768B445391EF35375733F0D8">
    <w:name w:val="E460D5C5768B445391EF35375733F0D8"/>
  </w:style>
  <w:style w:type="paragraph" w:customStyle="1" w:styleId="449F29A87C1848E583FBB2F4ACB09BE4">
    <w:name w:val="449F29A87C1848E583FBB2F4ACB09BE4"/>
  </w:style>
  <w:style w:type="paragraph" w:customStyle="1" w:styleId="DC936AF353F940F688CC564978D7CF45">
    <w:name w:val="DC936AF353F940F688CC564978D7CF45"/>
  </w:style>
  <w:style w:type="paragraph" w:customStyle="1" w:styleId="87CBAD8E120F4863BBEAC88C0C536697">
    <w:name w:val="87CBAD8E120F4863BBEAC88C0C536697"/>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4F0943272FF841E18CD5DB4BC3EF85CB">
    <w:name w:val="4F0943272FF841E18CD5DB4BC3EF85CB"/>
  </w:style>
  <w:style w:type="paragraph" w:customStyle="1" w:styleId="8C3B87D926014AC385DE8DEC80636F83">
    <w:name w:val="8C3B87D926014AC385DE8DEC80636F83"/>
  </w:style>
  <w:style w:type="paragraph" w:customStyle="1" w:styleId="29604C356C71414A93D009F66FA2D577">
    <w:name w:val="29604C356C71414A93D009F66FA2D577"/>
  </w:style>
  <w:style w:type="paragraph" w:customStyle="1" w:styleId="6A5F6E2590D048EDADB19F15BCE2CB74">
    <w:name w:val="6A5F6E2590D048EDADB19F15BCE2CB74"/>
  </w:style>
  <w:style w:type="paragraph" w:customStyle="1" w:styleId="6EBB4F33F4CB42C79CF3086F8DF3D177">
    <w:name w:val="6EBB4F33F4CB42C79CF3086F8DF3D177"/>
  </w:style>
  <w:style w:type="paragraph" w:customStyle="1" w:styleId="2D956CB349DC4DBCBDD09A1D0DA8F365">
    <w:name w:val="2D956CB349DC4DBCBDD09A1D0DA8F365"/>
  </w:style>
  <w:style w:type="paragraph" w:customStyle="1" w:styleId="3851F022A12445C89AA04A7EAA1DFFDC">
    <w:name w:val="3851F022A12445C89AA04A7EAA1DFFDC"/>
  </w:style>
  <w:style w:type="paragraph" w:customStyle="1" w:styleId="7441A35D1BD04BF7BC397F0BE017A7CF">
    <w:name w:val="7441A35D1BD04BF7BC397F0BE017A7CF"/>
  </w:style>
  <w:style w:type="paragraph" w:customStyle="1" w:styleId="E7153C8E1E064579B3521A51ABB7C173">
    <w:name w:val="E7153C8E1E064579B3521A51ABB7C173"/>
    <w:rsid w:val="003B6C80"/>
  </w:style>
  <w:style w:type="paragraph" w:customStyle="1" w:styleId="DBA63163E2924C6B8AC9F7BFB8E200A7">
    <w:name w:val="DBA63163E2924C6B8AC9F7BFB8E200A7"/>
    <w:rsid w:val="003B6C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9C71C7-487B-4BDD-AA0A-F3163C95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5</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Deep Learning</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dc:title>
  <dc:subject/>
  <dc:creator/>
  <cp:keywords/>
  <dc:description/>
  <cp:lastModifiedBy/>
  <cp:revision>1</cp:revision>
  <dcterms:created xsi:type="dcterms:W3CDTF">2020-04-09T16:03:00Z</dcterms:created>
  <dcterms:modified xsi:type="dcterms:W3CDTF">2020-04-18T14:04:00Z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